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44CC5" w14:textId="77777777" w:rsidR="00453A11" w:rsidRPr="00E517FF" w:rsidRDefault="00B86870" w:rsidP="00453A11">
      <w:pPr>
        <w:pStyle w:val="Titel"/>
        <w:rPr>
          <w:lang w:val="en-GB"/>
        </w:rPr>
      </w:pPr>
      <w:hyperlink r:id="rId11" w:anchor="h.p_Ty7aduG2GfRB" w:history="1">
        <w:r w:rsidR="000C50C3" w:rsidRPr="00E517FF">
          <w:rPr>
            <w:rStyle w:val="Hyperlink"/>
            <w:lang w:val="en-GB"/>
          </w:rPr>
          <w:t>Functioneel ontwerp</w:t>
        </w:r>
      </w:hyperlink>
    </w:p>
    <w:sdt>
      <w:sdtPr>
        <w:alias w:val="Projectnaam"/>
        <w:tag w:val="Projectnaam"/>
        <w:id w:val="-914392091"/>
        <w:placeholder>
          <w:docPart w:val="ED808DC8D6224F8F9D59F7FBE02B749A"/>
        </w:placeholder>
        <w:showingPlcHdr/>
        <w:text/>
      </w:sdtPr>
      <w:sdtEndPr/>
      <w:sdtContent>
        <w:p w14:paraId="53621255" w14:textId="77777777" w:rsidR="009008D8" w:rsidRPr="00E517FF" w:rsidRDefault="00190D75" w:rsidP="00190D75">
          <w:pPr>
            <w:rPr>
              <w:lang w:val="en-GB"/>
            </w:rPr>
          </w:pPr>
          <w:r w:rsidRPr="00E517FF">
            <w:rPr>
              <w:rStyle w:val="Tekstvantijdelijkeaanduiding"/>
              <w:lang w:val="en-GB"/>
            </w:rPr>
            <w:t>Click or tap here to enter text.</w:t>
          </w:r>
        </w:p>
      </w:sdtContent>
    </w:sdt>
    <w:tbl>
      <w:tblPr>
        <w:tblStyle w:val="Tabelraster"/>
        <w:tblpPr w:leftFromText="142" w:rightFromText="142" w:tblpYSpec="bottom"/>
        <w:tblOverlap w:val="never"/>
        <w:tblW w:w="0" w:type="auto"/>
        <w:tblLook w:val="04A0" w:firstRow="1" w:lastRow="0" w:firstColumn="1" w:lastColumn="0" w:noHBand="0" w:noVBand="1"/>
      </w:tblPr>
      <w:tblGrid>
        <w:gridCol w:w="1601"/>
        <w:gridCol w:w="4536"/>
      </w:tblGrid>
      <w:tr w:rsidR="009008D8" w:rsidRPr="003219EE" w14:paraId="79B6AC91" w14:textId="77777777" w:rsidTr="009008D8">
        <w:tc>
          <w:tcPr>
            <w:tcW w:w="1601" w:type="dxa"/>
          </w:tcPr>
          <w:p w14:paraId="74662EF4" w14:textId="77777777" w:rsidR="009008D8" w:rsidRPr="007A0E59" w:rsidRDefault="009008D8" w:rsidP="004E636C">
            <w:pPr>
              <w:pStyle w:val="Geenafstand"/>
            </w:pPr>
            <w:r w:rsidRPr="007A0E59">
              <w:t>Leereenheid:</w:t>
            </w:r>
          </w:p>
        </w:tc>
        <w:bookmarkStart w:id="0" w:name="Leereenheid"/>
        <w:tc>
          <w:tcPr>
            <w:tcW w:w="4536" w:type="dxa"/>
          </w:tcPr>
          <w:p w14:paraId="0F242BF2" w14:textId="77777777" w:rsidR="009008D8" w:rsidRPr="00E517FF" w:rsidRDefault="00142EEB" w:rsidP="004E636C">
            <w:pPr>
              <w:pStyle w:val="Geenafstand"/>
              <w:rPr>
                <w:lang w:val="en-GB"/>
              </w:rPr>
            </w:pPr>
            <w:sdt>
              <w:sdtPr>
                <w:alias w:val="Naam van leereenheid"/>
                <w:tag w:val="LEname"/>
                <w:id w:val="44343546"/>
                <w:placeholder>
                  <w:docPart w:val="F3A3EF7C1A8E4A8386B50AF99858E58A"/>
                </w:placeholder>
                <w:showingPlcHdr/>
                <w:text/>
              </w:sdtPr>
              <w:sdtEndPr/>
              <w:sdtContent>
                <w:r w:rsidR="009008D8" w:rsidRPr="00E517FF">
                  <w:rPr>
                    <w:rStyle w:val="Tekstvantijdelijkeaanduiding"/>
                    <w:lang w:val="en-GB"/>
                  </w:rPr>
                  <w:t>Click or tap here to enter text.</w:t>
                </w:r>
              </w:sdtContent>
            </w:sdt>
            <w:bookmarkEnd w:id="0"/>
          </w:p>
        </w:tc>
      </w:tr>
      <w:tr w:rsidR="009008D8" w:rsidRPr="003219EE" w14:paraId="50EAC763" w14:textId="77777777" w:rsidTr="009008D8">
        <w:tc>
          <w:tcPr>
            <w:tcW w:w="1601" w:type="dxa"/>
          </w:tcPr>
          <w:p w14:paraId="700725B8" w14:textId="77777777" w:rsidR="009008D8" w:rsidRPr="007A0E59" w:rsidRDefault="009008D8" w:rsidP="004E636C">
            <w:pPr>
              <w:pStyle w:val="Geenafstand"/>
            </w:pPr>
            <w:r w:rsidRPr="007A0E59">
              <w:t>Versienummer:</w:t>
            </w:r>
          </w:p>
        </w:tc>
        <w:bookmarkStart w:id="1" w:name="Versienummer"/>
        <w:tc>
          <w:tcPr>
            <w:tcW w:w="4536" w:type="dxa"/>
          </w:tcPr>
          <w:p w14:paraId="5D3EE52D" w14:textId="77777777" w:rsidR="009008D8" w:rsidRPr="00E517FF" w:rsidRDefault="00142EEB" w:rsidP="004E636C">
            <w:pPr>
              <w:pStyle w:val="Geenafstand"/>
              <w:rPr>
                <w:lang w:val="en-GB"/>
              </w:rPr>
            </w:pPr>
            <w:sdt>
              <w:sdtPr>
                <w:alias w:val="Versienummer"/>
                <w:tag w:val="Version"/>
                <w:id w:val="-193926220"/>
                <w:placeholder>
                  <w:docPart w:val="188ADCA4E2B34C1988918CEAFBA467BF"/>
                </w:placeholder>
                <w:showingPlcHdr/>
                <w:text/>
              </w:sdtPr>
              <w:sdtEndPr/>
              <w:sdtContent>
                <w:r w:rsidR="009008D8" w:rsidRPr="00E517FF">
                  <w:rPr>
                    <w:rStyle w:val="Tekstvantijdelijkeaanduiding"/>
                    <w:lang w:val="en-GB"/>
                  </w:rPr>
                  <w:t>Click or tap here to enter text.</w:t>
                </w:r>
              </w:sdtContent>
            </w:sdt>
            <w:bookmarkEnd w:id="1"/>
          </w:p>
        </w:tc>
      </w:tr>
      <w:tr w:rsidR="009008D8" w:rsidRPr="009857AC" w14:paraId="1B5924AC" w14:textId="77777777" w:rsidTr="009008D8">
        <w:tc>
          <w:tcPr>
            <w:tcW w:w="1601" w:type="dxa"/>
          </w:tcPr>
          <w:p w14:paraId="59F00B36" w14:textId="77777777" w:rsidR="009008D8" w:rsidRPr="007A0E59" w:rsidRDefault="009008D8" w:rsidP="004E636C">
            <w:pPr>
              <w:pStyle w:val="Geenafstand"/>
            </w:pPr>
            <w:r w:rsidRPr="007A0E59">
              <w:t>Auteur(s):</w:t>
            </w:r>
          </w:p>
        </w:tc>
        <w:bookmarkStart w:id="2" w:name="Auteurs"/>
        <w:tc>
          <w:tcPr>
            <w:tcW w:w="4536" w:type="dxa"/>
          </w:tcPr>
          <w:p w14:paraId="68EB062F" w14:textId="08CD780D" w:rsidR="009008D8" w:rsidRPr="00E517FF" w:rsidRDefault="00142EEB" w:rsidP="004E636C">
            <w:pPr>
              <w:pStyle w:val="Geenafstand"/>
              <w:rPr>
                <w:lang w:val="en-GB"/>
              </w:rPr>
            </w:pPr>
            <w:sdt>
              <w:sdtPr>
                <w:alias w:val="Naam van de auteur"/>
                <w:tag w:val="Authors"/>
                <w:id w:val="1931920483"/>
                <w:placeholder>
                  <w:docPart w:val="9CB5B78684284981ACDD10FBEB958086"/>
                </w:placeholder>
                <w:text/>
              </w:sdtPr>
              <w:sdtEndPr/>
              <w:sdtContent>
                <w:r w:rsidR="000C1B7D">
                  <w:t>Dion, Huzaifa en Jacky</w:t>
                </w:r>
              </w:sdtContent>
            </w:sdt>
            <w:bookmarkEnd w:id="2"/>
          </w:p>
        </w:tc>
      </w:tr>
      <w:tr w:rsidR="009008D8" w:rsidRPr="000C1B7D" w14:paraId="1235AA3B" w14:textId="77777777" w:rsidTr="009008D8">
        <w:tc>
          <w:tcPr>
            <w:tcW w:w="1601" w:type="dxa"/>
          </w:tcPr>
          <w:p w14:paraId="45E0AE08" w14:textId="77777777" w:rsidR="009008D8" w:rsidRPr="007A0E59" w:rsidRDefault="009008D8" w:rsidP="004E636C">
            <w:pPr>
              <w:pStyle w:val="Geenafstand"/>
            </w:pPr>
            <w:r w:rsidRPr="007A0E59">
              <w:t>Datum:</w:t>
            </w:r>
          </w:p>
        </w:tc>
        <w:tc>
          <w:tcPr>
            <w:tcW w:w="4536" w:type="dxa"/>
          </w:tcPr>
          <w:p w14:paraId="578130B0" w14:textId="3287A37B" w:rsidR="009008D8" w:rsidRPr="00E517FF" w:rsidRDefault="00142EEB" w:rsidP="004E636C">
            <w:pPr>
              <w:pStyle w:val="Geenafstand"/>
              <w:rPr>
                <w:lang w:val="en-GB"/>
              </w:rPr>
            </w:pPr>
            <w:sdt>
              <w:sdtPr>
                <w:alias w:val="Datum"/>
                <w:tag w:val="Date"/>
                <w:id w:val="-1127611690"/>
                <w:placeholder>
                  <w:docPart w:val="A84885048E0542E1A77BF3B5FAEE5E5D"/>
                </w:placeholder>
                <w:text/>
              </w:sdtPr>
              <w:sdtEndPr/>
              <w:sdtContent>
                <w:r w:rsidR="000C1B7D">
                  <w:t>15/09/2021</w:t>
                </w:r>
              </w:sdtContent>
            </w:sdt>
          </w:p>
        </w:tc>
      </w:tr>
    </w:tbl>
    <w:p w14:paraId="2FD04831"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67F995BD" wp14:editId="6CF27296">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F995BD"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30730E4B"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48F826F1"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bookmarkStart w:id="4" w:name="_Toc5827124"/>
    <w:p w14:paraId="646E4076" w14:textId="77777777" w:rsidR="008A2B7E" w:rsidRPr="007A0E59" w:rsidRDefault="00E517FF" w:rsidP="008A2B7E">
      <w:pPr>
        <w:pStyle w:val="Kop1"/>
      </w:pPr>
      <w:r>
        <w:lastRenderedPageBreak/>
        <w:fldChar w:fldCharType="begin"/>
      </w:r>
      <w:r>
        <w:instrText xml:space="preserve"> HYPERLINK "https://sites.google.com/view/rijnijssel-ao/sjablonen/25187/algemeen?authuser=0" \l "h.p_eKG6nG44Kd0X" </w:instrText>
      </w:r>
      <w:r>
        <w:fldChar w:fldCharType="separate"/>
      </w:r>
      <w:bookmarkStart w:id="5" w:name="_Toc73394514"/>
      <w:r w:rsidR="008A2B7E" w:rsidRPr="00E517FF">
        <w:rPr>
          <w:rStyle w:val="Hyperlink"/>
        </w:rPr>
        <w:t>Versiebeheer</w:t>
      </w:r>
      <w:bookmarkEnd w:id="3"/>
      <w:bookmarkEnd w:id="4"/>
      <w:bookmarkEnd w:id="5"/>
      <w:r>
        <w:fldChar w:fldCharType="end"/>
      </w:r>
    </w:p>
    <w:p w14:paraId="74ABE5B3"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5F6AF1C7"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1980761" w14:textId="77777777" w:rsidR="008A2B7E" w:rsidRPr="007A0E59" w:rsidRDefault="008A2B7E" w:rsidP="00AF55D5">
            <w:pPr>
              <w:pStyle w:val="Geenafstand"/>
            </w:pPr>
            <w:r w:rsidRPr="007A0E59">
              <w:t>Datum</w:t>
            </w:r>
          </w:p>
        </w:tc>
        <w:tc>
          <w:tcPr>
            <w:tcW w:w="788" w:type="dxa"/>
          </w:tcPr>
          <w:p w14:paraId="405FD7C0"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37E4AD7B"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5AE0069F"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F77C545"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4CA4E57" w14:textId="043D8D81" w:rsidR="008A2B7E" w:rsidRPr="007A0E59" w:rsidRDefault="000C1B7D" w:rsidP="00AF55D5">
            <w:pPr>
              <w:pStyle w:val="Geenafstand"/>
              <w:jc w:val="center"/>
              <w:rPr>
                <w:b w:val="0"/>
              </w:rPr>
            </w:pPr>
            <w:r>
              <w:rPr>
                <w:b w:val="0"/>
              </w:rPr>
              <w:t>15-09-2021</w:t>
            </w:r>
          </w:p>
        </w:tc>
        <w:tc>
          <w:tcPr>
            <w:tcW w:w="788" w:type="dxa"/>
          </w:tcPr>
          <w:p w14:paraId="002C1A6E" w14:textId="443727B9" w:rsidR="008A2B7E" w:rsidRPr="007A0E59" w:rsidRDefault="001D3DDD"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36FE91A1" w14:textId="653D0E9B" w:rsidR="008A2B7E" w:rsidRPr="007A0E59" w:rsidRDefault="001D3DDD" w:rsidP="008A2B7E">
            <w:pPr>
              <w:pStyle w:val="Geenafstand"/>
              <w:cnfStyle w:val="000000100000" w:firstRow="0" w:lastRow="0" w:firstColumn="0" w:lastColumn="0" w:oddVBand="0" w:evenVBand="0" w:oddHBand="1" w:evenHBand="0" w:firstRowFirstColumn="0" w:firstRowLastColumn="0" w:lastRowFirstColumn="0" w:lastRowLastColumn="0"/>
            </w:pPr>
            <w:r>
              <w:t>Dion</w:t>
            </w:r>
          </w:p>
        </w:tc>
        <w:tc>
          <w:tcPr>
            <w:tcW w:w="5339" w:type="dxa"/>
          </w:tcPr>
          <w:p w14:paraId="5F2592A6" w14:textId="6B32BD12" w:rsidR="008A2B7E" w:rsidRPr="007A0E59" w:rsidRDefault="000C1B7D" w:rsidP="008A2B7E">
            <w:pPr>
              <w:pStyle w:val="Geenafstand"/>
              <w:cnfStyle w:val="000000100000" w:firstRow="0" w:lastRow="0" w:firstColumn="0" w:lastColumn="0" w:oddVBand="0" w:evenVBand="0" w:oddHBand="1" w:evenHBand="0" w:firstRowFirstColumn="0" w:firstRowLastColumn="0" w:lastRowFirstColumn="0" w:lastRowLastColumn="0"/>
            </w:pPr>
            <w:r>
              <w:t>Inleiding</w:t>
            </w:r>
            <w:r w:rsidR="003F6985">
              <w:t xml:space="preserve">, </w:t>
            </w:r>
            <w:r w:rsidR="001D3DDD">
              <w:t>F</w:t>
            </w:r>
            <w:r w:rsidR="002A28E2">
              <w:t>uncties</w:t>
            </w:r>
          </w:p>
        </w:tc>
      </w:tr>
      <w:tr w:rsidR="008A2B7E" w:rsidRPr="007A0E59" w14:paraId="076BA2DC"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70D7AF2C" w14:textId="159E51BD" w:rsidR="008A2B7E" w:rsidRPr="007A0E59" w:rsidRDefault="00B9718A" w:rsidP="00AF55D5">
            <w:pPr>
              <w:pStyle w:val="Geenafstand"/>
              <w:jc w:val="center"/>
              <w:rPr>
                <w:b w:val="0"/>
              </w:rPr>
            </w:pPr>
            <w:r>
              <w:rPr>
                <w:b w:val="0"/>
              </w:rPr>
              <w:t>29-09-2021</w:t>
            </w:r>
          </w:p>
        </w:tc>
        <w:tc>
          <w:tcPr>
            <w:tcW w:w="788" w:type="dxa"/>
          </w:tcPr>
          <w:p w14:paraId="1D681349" w14:textId="604C77BC" w:rsidR="008A2B7E" w:rsidRPr="007A0E59" w:rsidRDefault="00B9718A" w:rsidP="00AF55D5">
            <w:pPr>
              <w:pStyle w:val="Geenafstand"/>
              <w:jc w:val="center"/>
              <w:cnfStyle w:val="000000000000" w:firstRow="0" w:lastRow="0" w:firstColumn="0" w:lastColumn="0" w:oddVBand="0" w:evenVBand="0" w:oddHBand="0" w:evenHBand="0" w:firstRowFirstColumn="0" w:firstRowLastColumn="0" w:lastRowFirstColumn="0" w:lastRowLastColumn="0"/>
            </w:pPr>
            <w:r>
              <w:t>0.2</w:t>
            </w:r>
          </w:p>
        </w:tc>
        <w:tc>
          <w:tcPr>
            <w:tcW w:w="1962" w:type="dxa"/>
          </w:tcPr>
          <w:p w14:paraId="3CB8AB5D" w14:textId="24DBDC2A" w:rsidR="008A2B7E" w:rsidRPr="007A0E59" w:rsidRDefault="00B9718A" w:rsidP="008A2B7E">
            <w:pPr>
              <w:pStyle w:val="Geenafstand"/>
              <w:cnfStyle w:val="000000000000" w:firstRow="0" w:lastRow="0" w:firstColumn="0" w:lastColumn="0" w:oddVBand="0" w:evenVBand="0" w:oddHBand="0" w:evenHBand="0" w:firstRowFirstColumn="0" w:firstRowLastColumn="0" w:lastRowFirstColumn="0" w:lastRowLastColumn="0"/>
            </w:pPr>
            <w:r>
              <w:t>Dion</w:t>
            </w:r>
          </w:p>
        </w:tc>
        <w:tc>
          <w:tcPr>
            <w:tcW w:w="5339" w:type="dxa"/>
          </w:tcPr>
          <w:p w14:paraId="1392F271" w14:textId="6B186350" w:rsidR="008A2B7E" w:rsidRPr="007A0E59" w:rsidRDefault="00B9718A" w:rsidP="008A2B7E">
            <w:pPr>
              <w:pStyle w:val="Geenafstand"/>
              <w:cnfStyle w:val="000000000000" w:firstRow="0" w:lastRow="0" w:firstColumn="0" w:lastColumn="0" w:oddVBand="0" w:evenVBand="0" w:oddHBand="0" w:evenHBand="0" w:firstRowFirstColumn="0" w:firstRowLastColumn="0" w:lastRowFirstColumn="0" w:lastRowLastColumn="0"/>
            </w:pPr>
            <w:r>
              <w:t>Functies</w:t>
            </w:r>
          </w:p>
        </w:tc>
      </w:tr>
      <w:tr w:rsidR="008A2B7E" w:rsidRPr="007A0E59" w14:paraId="48EC142E"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753822D" w14:textId="189E9F93" w:rsidR="008A2B7E" w:rsidRPr="007A0E59" w:rsidRDefault="00D47E49" w:rsidP="00AF55D5">
            <w:pPr>
              <w:pStyle w:val="Geenafstand"/>
              <w:jc w:val="center"/>
              <w:rPr>
                <w:b w:val="0"/>
              </w:rPr>
            </w:pPr>
            <w:r>
              <w:rPr>
                <w:b w:val="0"/>
              </w:rPr>
              <w:t>08-10-2021</w:t>
            </w:r>
          </w:p>
        </w:tc>
        <w:tc>
          <w:tcPr>
            <w:tcW w:w="788" w:type="dxa"/>
          </w:tcPr>
          <w:p w14:paraId="69B5D149" w14:textId="6B32C1C7" w:rsidR="008A2B7E" w:rsidRPr="007A0E59" w:rsidRDefault="00D47E49" w:rsidP="00AF55D5">
            <w:pPr>
              <w:pStyle w:val="Geenafstand"/>
              <w:jc w:val="center"/>
              <w:cnfStyle w:val="000000100000" w:firstRow="0" w:lastRow="0" w:firstColumn="0" w:lastColumn="0" w:oddVBand="0" w:evenVBand="0" w:oddHBand="1" w:evenHBand="0" w:firstRowFirstColumn="0" w:firstRowLastColumn="0" w:lastRowFirstColumn="0" w:lastRowLastColumn="0"/>
            </w:pPr>
            <w:r>
              <w:t>0.3</w:t>
            </w:r>
          </w:p>
        </w:tc>
        <w:tc>
          <w:tcPr>
            <w:tcW w:w="1962" w:type="dxa"/>
          </w:tcPr>
          <w:p w14:paraId="7F2ACEA8" w14:textId="4E7C10F6" w:rsidR="008A2B7E" w:rsidRPr="007A0E59" w:rsidRDefault="00D47E49" w:rsidP="008A2B7E">
            <w:pPr>
              <w:pStyle w:val="Geenafstand"/>
              <w:cnfStyle w:val="000000100000" w:firstRow="0" w:lastRow="0" w:firstColumn="0" w:lastColumn="0" w:oddVBand="0" w:evenVBand="0" w:oddHBand="1" w:evenHBand="0" w:firstRowFirstColumn="0" w:firstRowLastColumn="0" w:lastRowFirstColumn="0" w:lastRowLastColumn="0"/>
            </w:pPr>
            <w:r>
              <w:t>Dion</w:t>
            </w:r>
          </w:p>
        </w:tc>
        <w:tc>
          <w:tcPr>
            <w:tcW w:w="5339" w:type="dxa"/>
          </w:tcPr>
          <w:p w14:paraId="28470DE0" w14:textId="422FF1C1" w:rsidR="008A2B7E" w:rsidRPr="007A0E59" w:rsidRDefault="00D47E49" w:rsidP="008A2B7E">
            <w:pPr>
              <w:pStyle w:val="Geenafstand"/>
              <w:cnfStyle w:val="000000100000" w:firstRow="0" w:lastRow="0" w:firstColumn="0" w:lastColumn="0" w:oddVBand="0" w:evenVBand="0" w:oddHBand="1" w:evenHBand="0" w:firstRowFirstColumn="0" w:firstRowLastColumn="0" w:lastRowFirstColumn="0" w:lastRowLastColumn="0"/>
            </w:pPr>
            <w:r>
              <w:t>Functies</w:t>
            </w:r>
          </w:p>
        </w:tc>
      </w:tr>
      <w:tr w:rsidR="008A2B7E" w:rsidRPr="007A0E59" w14:paraId="5977F1F1"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23CEFF55" w14:textId="6426055C" w:rsidR="008A2B7E" w:rsidRPr="007A0E59" w:rsidRDefault="003219EE" w:rsidP="00AF55D5">
            <w:pPr>
              <w:pStyle w:val="Geenafstand"/>
              <w:jc w:val="center"/>
              <w:rPr>
                <w:b w:val="0"/>
              </w:rPr>
            </w:pPr>
            <w:r>
              <w:rPr>
                <w:b w:val="0"/>
              </w:rPr>
              <w:t>12-10-2021</w:t>
            </w:r>
          </w:p>
        </w:tc>
        <w:tc>
          <w:tcPr>
            <w:tcW w:w="788" w:type="dxa"/>
          </w:tcPr>
          <w:p w14:paraId="57261274" w14:textId="1789227F" w:rsidR="008A2B7E" w:rsidRPr="007A0E59" w:rsidRDefault="003219EE" w:rsidP="00AF55D5">
            <w:pPr>
              <w:pStyle w:val="Geenafstand"/>
              <w:jc w:val="center"/>
              <w:cnfStyle w:val="000000000000" w:firstRow="0" w:lastRow="0" w:firstColumn="0" w:lastColumn="0" w:oddVBand="0" w:evenVBand="0" w:oddHBand="0" w:evenHBand="0" w:firstRowFirstColumn="0" w:firstRowLastColumn="0" w:lastRowFirstColumn="0" w:lastRowLastColumn="0"/>
            </w:pPr>
            <w:r>
              <w:t>0.4</w:t>
            </w:r>
          </w:p>
        </w:tc>
        <w:tc>
          <w:tcPr>
            <w:tcW w:w="1962" w:type="dxa"/>
          </w:tcPr>
          <w:p w14:paraId="6A9EDD48" w14:textId="3DAC251A" w:rsidR="008A2B7E" w:rsidRPr="007A0E59" w:rsidRDefault="003219EE" w:rsidP="008A2B7E">
            <w:pPr>
              <w:pStyle w:val="Geenafstand"/>
              <w:cnfStyle w:val="000000000000" w:firstRow="0" w:lastRow="0" w:firstColumn="0" w:lastColumn="0" w:oddVBand="0" w:evenVBand="0" w:oddHBand="0" w:evenHBand="0" w:firstRowFirstColumn="0" w:firstRowLastColumn="0" w:lastRowFirstColumn="0" w:lastRowLastColumn="0"/>
            </w:pPr>
            <w:r>
              <w:t>Dion</w:t>
            </w:r>
          </w:p>
        </w:tc>
        <w:tc>
          <w:tcPr>
            <w:tcW w:w="5339" w:type="dxa"/>
          </w:tcPr>
          <w:p w14:paraId="6B9BF7A2" w14:textId="441A1B5F" w:rsidR="008A2B7E" w:rsidRPr="007A0E59" w:rsidRDefault="003219EE" w:rsidP="008A2B7E">
            <w:pPr>
              <w:pStyle w:val="Geenafstand"/>
              <w:cnfStyle w:val="000000000000" w:firstRow="0" w:lastRow="0" w:firstColumn="0" w:lastColumn="0" w:oddVBand="0" w:evenVBand="0" w:oddHBand="0" w:evenHBand="0" w:firstRowFirstColumn="0" w:firstRowLastColumn="0" w:lastRowFirstColumn="0" w:lastRowLastColumn="0"/>
            </w:pPr>
            <w:r>
              <w:t>Functies</w:t>
            </w:r>
          </w:p>
        </w:tc>
      </w:tr>
    </w:tbl>
    <w:p w14:paraId="6989A090" w14:textId="77777777" w:rsidR="008A2B7E" w:rsidRPr="007A0E59" w:rsidRDefault="008A2B7E" w:rsidP="008A2B7E">
      <w:pPr>
        <w:pStyle w:val="Geenafstand"/>
      </w:pPr>
    </w:p>
    <w:p w14:paraId="70ECEA45" w14:textId="77777777" w:rsidR="00EB47B2" w:rsidRPr="007A0E59" w:rsidRDefault="008A2B7E" w:rsidP="00EB47B2">
      <w:r w:rsidRPr="007A0E59">
        <w:br w:type="page"/>
      </w:r>
    </w:p>
    <w:sdt>
      <w:sdtPr>
        <w:rPr>
          <w:rFonts w:asciiTheme="minorHAnsi" w:eastAsiaTheme="minorHAnsi" w:hAnsiTheme="minorHAnsi" w:cstheme="minorBidi"/>
          <w:color w:val="auto"/>
          <w:sz w:val="22"/>
          <w:szCs w:val="22"/>
          <w:lang w:eastAsia="en-US"/>
        </w:rPr>
        <w:id w:val="-413238423"/>
        <w:docPartObj>
          <w:docPartGallery w:val="Table of Contents"/>
          <w:docPartUnique/>
        </w:docPartObj>
      </w:sdtPr>
      <w:sdtEndPr>
        <w:rPr>
          <w:b/>
          <w:bCs/>
        </w:rPr>
      </w:sdtEndPr>
      <w:sdtContent>
        <w:p w14:paraId="4BE45E4A" w14:textId="0D6EEE12" w:rsidR="00EB47B2" w:rsidRDefault="00EB47B2">
          <w:pPr>
            <w:pStyle w:val="Kopvaninhoudsopgave"/>
          </w:pPr>
          <w:r>
            <w:t>Inhoud</w:t>
          </w:r>
        </w:p>
        <w:p w14:paraId="5012B25C" w14:textId="1FB270DC" w:rsidR="0063132E" w:rsidRDefault="00EB47B2">
          <w:pPr>
            <w:pStyle w:val="Inhopg1"/>
            <w:tabs>
              <w:tab w:val="right" w:leader="dot" w:pos="9062"/>
            </w:tabs>
            <w:rPr>
              <w:rFonts w:eastAsiaTheme="minorEastAsia"/>
              <w:noProof/>
              <w:lang w:eastAsia="ko-KR"/>
            </w:rPr>
          </w:pPr>
          <w:r>
            <w:fldChar w:fldCharType="begin"/>
          </w:r>
          <w:r>
            <w:instrText xml:space="preserve"> TOC \o "1-3" \h \z \u </w:instrText>
          </w:r>
          <w:r>
            <w:fldChar w:fldCharType="separate"/>
          </w:r>
          <w:hyperlink w:anchor="_Toc73394514" w:history="1">
            <w:r w:rsidR="0063132E" w:rsidRPr="00AD5200">
              <w:rPr>
                <w:rStyle w:val="Hyperlink"/>
                <w:noProof/>
              </w:rPr>
              <w:t>Versiebeheer</w:t>
            </w:r>
            <w:r w:rsidR="0063132E">
              <w:rPr>
                <w:noProof/>
                <w:webHidden/>
              </w:rPr>
              <w:tab/>
            </w:r>
            <w:r w:rsidR="0063132E">
              <w:rPr>
                <w:noProof/>
                <w:webHidden/>
              </w:rPr>
              <w:fldChar w:fldCharType="begin"/>
            </w:r>
            <w:r w:rsidR="0063132E">
              <w:rPr>
                <w:noProof/>
                <w:webHidden/>
              </w:rPr>
              <w:instrText xml:space="preserve"> PAGEREF _Toc73394514 \h </w:instrText>
            </w:r>
            <w:r w:rsidR="0063132E">
              <w:rPr>
                <w:noProof/>
                <w:webHidden/>
              </w:rPr>
            </w:r>
            <w:r w:rsidR="0063132E">
              <w:rPr>
                <w:noProof/>
                <w:webHidden/>
              </w:rPr>
              <w:fldChar w:fldCharType="separate"/>
            </w:r>
            <w:r w:rsidR="0063132E">
              <w:rPr>
                <w:noProof/>
                <w:webHidden/>
              </w:rPr>
              <w:t>2</w:t>
            </w:r>
            <w:r w:rsidR="0063132E">
              <w:rPr>
                <w:noProof/>
                <w:webHidden/>
              </w:rPr>
              <w:fldChar w:fldCharType="end"/>
            </w:r>
          </w:hyperlink>
        </w:p>
        <w:p w14:paraId="78515520" w14:textId="387F1B5E" w:rsidR="0063132E" w:rsidRDefault="00142EEB">
          <w:pPr>
            <w:pStyle w:val="Inhopg1"/>
            <w:tabs>
              <w:tab w:val="right" w:leader="dot" w:pos="9062"/>
            </w:tabs>
            <w:rPr>
              <w:rFonts w:eastAsiaTheme="minorEastAsia"/>
              <w:noProof/>
              <w:lang w:eastAsia="ko-KR"/>
            </w:rPr>
          </w:pPr>
          <w:hyperlink w:anchor="_Toc73394515" w:history="1">
            <w:r w:rsidR="0063132E" w:rsidRPr="00AD5200">
              <w:rPr>
                <w:rStyle w:val="Hyperlink"/>
                <w:noProof/>
              </w:rPr>
              <w:t>Inleiding</w:t>
            </w:r>
            <w:r w:rsidR="0063132E">
              <w:rPr>
                <w:noProof/>
                <w:webHidden/>
              </w:rPr>
              <w:tab/>
            </w:r>
            <w:r w:rsidR="0063132E">
              <w:rPr>
                <w:noProof/>
                <w:webHidden/>
              </w:rPr>
              <w:fldChar w:fldCharType="begin"/>
            </w:r>
            <w:r w:rsidR="0063132E">
              <w:rPr>
                <w:noProof/>
                <w:webHidden/>
              </w:rPr>
              <w:instrText xml:space="preserve"> PAGEREF _Toc73394515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33BA76E" w14:textId="43EE943D" w:rsidR="0063132E" w:rsidRDefault="00142EEB">
          <w:pPr>
            <w:pStyle w:val="Inhopg2"/>
            <w:tabs>
              <w:tab w:val="right" w:leader="dot" w:pos="9062"/>
            </w:tabs>
            <w:rPr>
              <w:rFonts w:eastAsiaTheme="minorEastAsia"/>
              <w:noProof/>
              <w:lang w:eastAsia="ko-KR"/>
            </w:rPr>
          </w:pPr>
          <w:hyperlink w:anchor="_Toc73394516" w:history="1">
            <w:r w:rsidR="0063132E" w:rsidRPr="00AD5200">
              <w:rPr>
                <w:rStyle w:val="Hyperlink"/>
                <w:noProof/>
              </w:rPr>
              <w:t>Over dit document</w:t>
            </w:r>
            <w:r w:rsidR="0063132E">
              <w:rPr>
                <w:noProof/>
                <w:webHidden/>
              </w:rPr>
              <w:tab/>
            </w:r>
            <w:r w:rsidR="0063132E">
              <w:rPr>
                <w:noProof/>
                <w:webHidden/>
              </w:rPr>
              <w:fldChar w:fldCharType="begin"/>
            </w:r>
            <w:r w:rsidR="0063132E">
              <w:rPr>
                <w:noProof/>
                <w:webHidden/>
              </w:rPr>
              <w:instrText xml:space="preserve"> PAGEREF _Toc73394516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2931C14" w14:textId="436EE4CE" w:rsidR="0063132E" w:rsidRDefault="00142EEB">
          <w:pPr>
            <w:pStyle w:val="Inhopg2"/>
            <w:tabs>
              <w:tab w:val="right" w:leader="dot" w:pos="9062"/>
            </w:tabs>
            <w:rPr>
              <w:rFonts w:eastAsiaTheme="minorEastAsia"/>
              <w:noProof/>
              <w:lang w:eastAsia="ko-KR"/>
            </w:rPr>
          </w:pPr>
          <w:hyperlink w:anchor="_Toc73394517" w:history="1">
            <w:r w:rsidR="0063132E" w:rsidRPr="00AD5200">
              <w:rPr>
                <w:rStyle w:val="Hyperlink"/>
                <w:noProof/>
              </w:rPr>
              <w:t>Over het project en de opdrachtgever</w:t>
            </w:r>
            <w:r w:rsidR="0063132E">
              <w:rPr>
                <w:noProof/>
                <w:webHidden/>
              </w:rPr>
              <w:tab/>
            </w:r>
            <w:r w:rsidR="0063132E">
              <w:rPr>
                <w:noProof/>
                <w:webHidden/>
              </w:rPr>
              <w:fldChar w:fldCharType="begin"/>
            </w:r>
            <w:r w:rsidR="0063132E">
              <w:rPr>
                <w:noProof/>
                <w:webHidden/>
              </w:rPr>
              <w:instrText xml:space="preserve"> PAGEREF _Toc73394517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60A8DB11" w14:textId="54A7EE91" w:rsidR="0063132E" w:rsidRDefault="00142EEB">
          <w:pPr>
            <w:pStyle w:val="Inhopg1"/>
            <w:tabs>
              <w:tab w:val="right" w:leader="dot" w:pos="9062"/>
            </w:tabs>
            <w:rPr>
              <w:rFonts w:eastAsiaTheme="minorEastAsia"/>
              <w:noProof/>
              <w:lang w:eastAsia="ko-KR"/>
            </w:rPr>
          </w:pPr>
          <w:hyperlink w:anchor="_Toc73394518" w:history="1">
            <w:r w:rsidR="0063132E" w:rsidRPr="00AD5200">
              <w:rPr>
                <w:rStyle w:val="Hyperlink"/>
                <w:noProof/>
              </w:rPr>
              <w:t>Actoren</w:t>
            </w:r>
            <w:r w:rsidR="0063132E">
              <w:rPr>
                <w:noProof/>
                <w:webHidden/>
              </w:rPr>
              <w:tab/>
            </w:r>
            <w:r w:rsidR="0063132E">
              <w:rPr>
                <w:noProof/>
                <w:webHidden/>
              </w:rPr>
              <w:fldChar w:fldCharType="begin"/>
            </w:r>
            <w:r w:rsidR="0063132E">
              <w:rPr>
                <w:noProof/>
                <w:webHidden/>
              </w:rPr>
              <w:instrText xml:space="preserve"> PAGEREF _Toc73394518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48E91709" w14:textId="042FAA17" w:rsidR="0063132E" w:rsidRDefault="00142EEB">
          <w:pPr>
            <w:pStyle w:val="Inhopg1"/>
            <w:tabs>
              <w:tab w:val="right" w:leader="dot" w:pos="9062"/>
            </w:tabs>
            <w:rPr>
              <w:rFonts w:eastAsiaTheme="minorEastAsia"/>
              <w:noProof/>
              <w:lang w:eastAsia="ko-KR"/>
            </w:rPr>
          </w:pPr>
          <w:hyperlink w:anchor="_Toc73394519" w:history="1">
            <w:r w:rsidR="0063132E" w:rsidRPr="00AD5200">
              <w:rPr>
                <w:rStyle w:val="Hyperlink"/>
                <w:noProof/>
              </w:rPr>
              <w:t>Functionele eisen en omschrijving</w:t>
            </w:r>
            <w:r w:rsidR="0063132E">
              <w:rPr>
                <w:noProof/>
                <w:webHidden/>
              </w:rPr>
              <w:tab/>
            </w:r>
            <w:r w:rsidR="0063132E">
              <w:rPr>
                <w:noProof/>
                <w:webHidden/>
              </w:rPr>
              <w:fldChar w:fldCharType="begin"/>
            </w:r>
            <w:r w:rsidR="0063132E">
              <w:rPr>
                <w:noProof/>
                <w:webHidden/>
              </w:rPr>
              <w:instrText xml:space="preserve"> PAGEREF _Toc73394519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3125886A" w14:textId="53A6C8B6" w:rsidR="0063132E" w:rsidRDefault="00142EEB">
          <w:pPr>
            <w:pStyle w:val="Inhopg2"/>
            <w:tabs>
              <w:tab w:val="right" w:leader="dot" w:pos="9062"/>
            </w:tabs>
            <w:rPr>
              <w:rFonts w:eastAsiaTheme="minorEastAsia"/>
              <w:noProof/>
              <w:lang w:eastAsia="ko-KR"/>
            </w:rPr>
          </w:pPr>
          <w:hyperlink w:anchor="_Toc73394520" w:history="1">
            <w:r w:rsidR="0063132E" w:rsidRPr="00AD5200">
              <w:rPr>
                <w:rStyle w:val="Hyperlink"/>
                <w:noProof/>
              </w:rPr>
              <w:t>Functie: Login</w:t>
            </w:r>
            <w:r w:rsidR="0063132E">
              <w:rPr>
                <w:noProof/>
                <w:webHidden/>
              </w:rPr>
              <w:tab/>
            </w:r>
            <w:r w:rsidR="0063132E">
              <w:rPr>
                <w:noProof/>
                <w:webHidden/>
              </w:rPr>
              <w:fldChar w:fldCharType="begin"/>
            </w:r>
            <w:r w:rsidR="0063132E">
              <w:rPr>
                <w:noProof/>
                <w:webHidden/>
              </w:rPr>
              <w:instrText xml:space="preserve"> PAGEREF _Toc73394520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07EF23AD" w14:textId="633251F4" w:rsidR="0063132E" w:rsidRDefault="00142EEB">
          <w:pPr>
            <w:pStyle w:val="Inhopg3"/>
            <w:tabs>
              <w:tab w:val="right" w:leader="dot" w:pos="9062"/>
            </w:tabs>
            <w:rPr>
              <w:rFonts w:eastAsiaTheme="minorEastAsia"/>
              <w:noProof/>
              <w:lang w:eastAsia="ko-KR"/>
            </w:rPr>
          </w:pPr>
          <w:hyperlink w:anchor="_Toc73394521"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_Toc73394521 \h </w:instrText>
            </w:r>
            <w:r w:rsidR="0063132E">
              <w:rPr>
                <w:noProof/>
                <w:webHidden/>
              </w:rPr>
            </w:r>
            <w:r w:rsidR="0063132E">
              <w:rPr>
                <w:noProof/>
                <w:webHidden/>
              </w:rPr>
              <w:fldChar w:fldCharType="separate"/>
            </w:r>
            <w:r w:rsidR="0063132E">
              <w:rPr>
                <w:noProof/>
                <w:webHidden/>
              </w:rPr>
              <w:t>4</w:t>
            </w:r>
            <w:r w:rsidR="0063132E">
              <w:rPr>
                <w:noProof/>
                <w:webHidden/>
              </w:rPr>
              <w:fldChar w:fldCharType="end"/>
            </w:r>
          </w:hyperlink>
        </w:p>
        <w:p w14:paraId="7C385D2A" w14:textId="06A48356" w:rsidR="0063132E" w:rsidRDefault="00142EEB">
          <w:pPr>
            <w:pStyle w:val="Inhopg3"/>
            <w:tabs>
              <w:tab w:val="right" w:leader="dot" w:pos="9062"/>
            </w:tabs>
            <w:rPr>
              <w:rFonts w:eastAsiaTheme="minorEastAsia"/>
              <w:noProof/>
              <w:lang w:eastAsia="ko-KR"/>
            </w:rPr>
          </w:pPr>
          <w:hyperlink w:anchor="_Toc73394522"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_Toc73394522 \h </w:instrText>
            </w:r>
            <w:r w:rsidR="0063132E">
              <w:rPr>
                <w:noProof/>
                <w:webHidden/>
              </w:rPr>
            </w:r>
            <w:r w:rsidR="0063132E">
              <w:rPr>
                <w:noProof/>
                <w:webHidden/>
              </w:rPr>
              <w:fldChar w:fldCharType="separate"/>
            </w:r>
            <w:r w:rsidR="0063132E">
              <w:rPr>
                <w:noProof/>
                <w:webHidden/>
              </w:rPr>
              <w:t>5</w:t>
            </w:r>
            <w:r w:rsidR="0063132E">
              <w:rPr>
                <w:noProof/>
                <w:webHidden/>
              </w:rPr>
              <w:fldChar w:fldCharType="end"/>
            </w:r>
          </w:hyperlink>
        </w:p>
        <w:p w14:paraId="195B12BD" w14:textId="794689F4" w:rsidR="0063132E" w:rsidRDefault="00142EEB">
          <w:pPr>
            <w:pStyle w:val="Inhopg2"/>
            <w:tabs>
              <w:tab w:val="right" w:leader="dot" w:pos="9062"/>
            </w:tabs>
            <w:rPr>
              <w:rFonts w:eastAsiaTheme="minorEastAsia"/>
              <w:noProof/>
              <w:lang w:eastAsia="ko-KR"/>
            </w:rPr>
          </w:pPr>
          <w:hyperlink w:anchor="_Toc73394523" w:history="1">
            <w:r w:rsidR="0063132E" w:rsidRPr="00AD5200">
              <w:rPr>
                <w:rStyle w:val="Hyperlink"/>
                <w:noProof/>
              </w:rPr>
              <w:t>Functie: Account toevoegen</w:t>
            </w:r>
            <w:r w:rsidR="0063132E">
              <w:rPr>
                <w:noProof/>
                <w:webHidden/>
              </w:rPr>
              <w:tab/>
            </w:r>
            <w:r w:rsidR="0063132E">
              <w:rPr>
                <w:noProof/>
                <w:webHidden/>
              </w:rPr>
              <w:fldChar w:fldCharType="begin"/>
            </w:r>
            <w:r w:rsidR="0063132E">
              <w:rPr>
                <w:noProof/>
                <w:webHidden/>
              </w:rPr>
              <w:instrText xml:space="preserve"> PAGEREF _Toc73394523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55EAA783" w14:textId="23514E68" w:rsidR="0063132E" w:rsidRDefault="00142EEB">
          <w:pPr>
            <w:pStyle w:val="Inhopg3"/>
            <w:tabs>
              <w:tab w:val="right" w:leader="dot" w:pos="9062"/>
            </w:tabs>
            <w:rPr>
              <w:rFonts w:eastAsiaTheme="minorEastAsia"/>
              <w:noProof/>
              <w:lang w:eastAsia="ko-KR"/>
            </w:rPr>
          </w:pPr>
          <w:hyperlink w:anchor="_Toc7339452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_Toc73394524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2629380A" w14:textId="1F542FA0" w:rsidR="0063132E" w:rsidRDefault="00142EEB">
          <w:pPr>
            <w:pStyle w:val="Inhopg3"/>
            <w:tabs>
              <w:tab w:val="right" w:leader="dot" w:pos="9062"/>
            </w:tabs>
            <w:rPr>
              <w:rFonts w:eastAsiaTheme="minorEastAsia"/>
              <w:noProof/>
              <w:lang w:eastAsia="ko-KR"/>
            </w:rPr>
          </w:pPr>
          <w:hyperlink w:anchor="_Toc73394525"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_Toc73394525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579D3E" w14:textId="155E39A3" w:rsidR="0063132E" w:rsidRDefault="00142EEB">
          <w:pPr>
            <w:pStyle w:val="Inhopg2"/>
            <w:tabs>
              <w:tab w:val="right" w:leader="dot" w:pos="9062"/>
            </w:tabs>
            <w:rPr>
              <w:rFonts w:eastAsiaTheme="minorEastAsia"/>
              <w:noProof/>
              <w:lang w:eastAsia="ko-KR"/>
            </w:rPr>
          </w:pPr>
          <w:hyperlink w:anchor="_Toc73394526" w:history="1">
            <w:r w:rsidR="0063132E" w:rsidRPr="00AD5200">
              <w:rPr>
                <w:rStyle w:val="Hyperlink"/>
                <w:noProof/>
              </w:rPr>
              <w:t>Functie: Account bewerken</w:t>
            </w:r>
            <w:r w:rsidR="0063132E">
              <w:rPr>
                <w:noProof/>
                <w:webHidden/>
              </w:rPr>
              <w:tab/>
            </w:r>
            <w:r w:rsidR="0063132E">
              <w:rPr>
                <w:noProof/>
                <w:webHidden/>
              </w:rPr>
              <w:fldChar w:fldCharType="begin"/>
            </w:r>
            <w:r w:rsidR="0063132E">
              <w:rPr>
                <w:noProof/>
                <w:webHidden/>
              </w:rPr>
              <w:instrText xml:space="preserve"> PAGEREF _Toc73394526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3A38238C" w14:textId="6EA2B2A8" w:rsidR="0063132E" w:rsidRDefault="00142EEB">
          <w:pPr>
            <w:pStyle w:val="Inhopg3"/>
            <w:tabs>
              <w:tab w:val="right" w:leader="dot" w:pos="9062"/>
            </w:tabs>
            <w:rPr>
              <w:rFonts w:eastAsiaTheme="minorEastAsia"/>
              <w:noProof/>
              <w:lang w:eastAsia="ko-KR"/>
            </w:rPr>
          </w:pPr>
          <w:hyperlink w:anchor="_Toc73394527"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_Toc73394527 \h </w:instrText>
            </w:r>
            <w:r w:rsidR="0063132E">
              <w:rPr>
                <w:noProof/>
                <w:webHidden/>
              </w:rPr>
            </w:r>
            <w:r w:rsidR="0063132E">
              <w:rPr>
                <w:noProof/>
                <w:webHidden/>
              </w:rPr>
              <w:fldChar w:fldCharType="separate"/>
            </w:r>
            <w:r w:rsidR="0063132E">
              <w:rPr>
                <w:noProof/>
                <w:webHidden/>
              </w:rPr>
              <w:t>6</w:t>
            </w:r>
            <w:r w:rsidR="0063132E">
              <w:rPr>
                <w:noProof/>
                <w:webHidden/>
              </w:rPr>
              <w:fldChar w:fldCharType="end"/>
            </w:r>
          </w:hyperlink>
        </w:p>
        <w:p w14:paraId="16B88B67" w14:textId="3BB3B2EF" w:rsidR="0063132E" w:rsidRDefault="00142EEB">
          <w:pPr>
            <w:pStyle w:val="Inhopg3"/>
            <w:tabs>
              <w:tab w:val="right" w:leader="dot" w:pos="9062"/>
            </w:tabs>
            <w:rPr>
              <w:rFonts w:eastAsiaTheme="minorEastAsia"/>
              <w:noProof/>
              <w:lang w:eastAsia="ko-KR"/>
            </w:rPr>
          </w:pPr>
          <w:hyperlink w:anchor="_Toc73394528" w:history="1">
            <w:r w:rsidR="0063132E" w:rsidRPr="00AD5200">
              <w:rPr>
                <w:rStyle w:val="Hyperlink"/>
                <w:noProof/>
              </w:rPr>
              <w:t>Wireframe</w:t>
            </w:r>
            <w:r w:rsidR="0063132E">
              <w:rPr>
                <w:noProof/>
                <w:webHidden/>
              </w:rPr>
              <w:tab/>
            </w:r>
            <w:r w:rsidR="0063132E">
              <w:rPr>
                <w:noProof/>
                <w:webHidden/>
              </w:rPr>
              <w:fldChar w:fldCharType="begin"/>
            </w:r>
            <w:r w:rsidR="0063132E">
              <w:rPr>
                <w:noProof/>
                <w:webHidden/>
              </w:rPr>
              <w:instrText xml:space="preserve"> PAGEREF _Toc73394528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40C8A437" w14:textId="7D9D965E" w:rsidR="0063132E" w:rsidRDefault="00142EEB">
          <w:pPr>
            <w:pStyle w:val="Inhopg2"/>
            <w:tabs>
              <w:tab w:val="right" w:leader="dot" w:pos="9062"/>
            </w:tabs>
            <w:rPr>
              <w:rFonts w:eastAsiaTheme="minorEastAsia"/>
              <w:noProof/>
              <w:lang w:eastAsia="ko-KR"/>
            </w:rPr>
          </w:pPr>
          <w:hyperlink w:anchor="_Toc73394529" w:history="1">
            <w:r w:rsidR="0063132E" w:rsidRPr="00AD5200">
              <w:rPr>
                <w:rStyle w:val="Hyperlink"/>
                <w:noProof/>
              </w:rPr>
              <w:t>Functie: Account verwijderen</w:t>
            </w:r>
            <w:r w:rsidR="0063132E">
              <w:rPr>
                <w:noProof/>
                <w:webHidden/>
              </w:rPr>
              <w:tab/>
            </w:r>
            <w:r w:rsidR="0063132E">
              <w:rPr>
                <w:noProof/>
                <w:webHidden/>
              </w:rPr>
              <w:fldChar w:fldCharType="begin"/>
            </w:r>
            <w:r w:rsidR="0063132E">
              <w:rPr>
                <w:noProof/>
                <w:webHidden/>
              </w:rPr>
              <w:instrText xml:space="preserve"> PAGEREF _Toc73394529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6C50BBDA" w14:textId="2F3C2B36" w:rsidR="0063132E" w:rsidRDefault="00142EEB">
          <w:pPr>
            <w:pStyle w:val="Inhopg3"/>
            <w:tabs>
              <w:tab w:val="right" w:leader="dot" w:pos="9062"/>
            </w:tabs>
            <w:rPr>
              <w:rFonts w:eastAsiaTheme="minorEastAsia"/>
              <w:noProof/>
              <w:lang w:eastAsia="ko-KR"/>
            </w:rPr>
          </w:pPr>
          <w:hyperlink w:anchor="_Toc7339453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_Toc73394530 \h </w:instrText>
            </w:r>
            <w:r w:rsidR="0063132E">
              <w:rPr>
                <w:noProof/>
                <w:webHidden/>
              </w:rPr>
            </w:r>
            <w:r w:rsidR="0063132E">
              <w:rPr>
                <w:noProof/>
                <w:webHidden/>
              </w:rPr>
              <w:fldChar w:fldCharType="separate"/>
            </w:r>
            <w:r w:rsidR="0063132E">
              <w:rPr>
                <w:noProof/>
                <w:webHidden/>
              </w:rPr>
              <w:t>7</w:t>
            </w:r>
            <w:r w:rsidR="0063132E">
              <w:rPr>
                <w:noProof/>
                <w:webHidden/>
              </w:rPr>
              <w:fldChar w:fldCharType="end"/>
            </w:r>
          </w:hyperlink>
        </w:p>
        <w:p w14:paraId="70438D48" w14:textId="1057EBC5" w:rsidR="0063132E" w:rsidRDefault="00142EEB">
          <w:pPr>
            <w:pStyle w:val="Inhopg2"/>
            <w:tabs>
              <w:tab w:val="right" w:leader="dot" w:pos="9062"/>
            </w:tabs>
            <w:rPr>
              <w:rFonts w:eastAsiaTheme="minorEastAsia"/>
              <w:noProof/>
              <w:lang w:eastAsia="ko-KR"/>
            </w:rPr>
          </w:pPr>
          <w:hyperlink w:anchor="_Toc73394531" w:history="1">
            <w:r w:rsidR="0063132E" w:rsidRPr="00AD5200">
              <w:rPr>
                <w:rStyle w:val="Hyperlink"/>
                <w:noProof/>
              </w:rPr>
              <w:t>Functie: Team toevoegen</w:t>
            </w:r>
            <w:r w:rsidR="0063132E">
              <w:rPr>
                <w:noProof/>
                <w:webHidden/>
              </w:rPr>
              <w:tab/>
            </w:r>
            <w:r w:rsidR="0063132E">
              <w:rPr>
                <w:noProof/>
                <w:webHidden/>
              </w:rPr>
              <w:fldChar w:fldCharType="begin"/>
            </w:r>
            <w:r w:rsidR="0063132E">
              <w:rPr>
                <w:noProof/>
                <w:webHidden/>
              </w:rPr>
              <w:instrText xml:space="preserve"> PAGEREF _Toc73394531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6A90035B" w14:textId="160EC441" w:rsidR="0063132E" w:rsidRDefault="00142EEB">
          <w:pPr>
            <w:pStyle w:val="Inhopg3"/>
            <w:tabs>
              <w:tab w:val="right" w:leader="dot" w:pos="9062"/>
            </w:tabs>
            <w:rPr>
              <w:rFonts w:eastAsiaTheme="minorEastAsia"/>
              <w:noProof/>
              <w:lang w:eastAsia="ko-KR"/>
            </w:rPr>
          </w:pPr>
          <w:hyperlink w:anchor="_Toc73394532"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_Toc73394532 \h </w:instrText>
            </w:r>
            <w:r w:rsidR="0063132E">
              <w:rPr>
                <w:noProof/>
                <w:webHidden/>
              </w:rPr>
            </w:r>
            <w:r w:rsidR="0063132E">
              <w:rPr>
                <w:noProof/>
                <w:webHidden/>
              </w:rPr>
              <w:fldChar w:fldCharType="separate"/>
            </w:r>
            <w:r w:rsidR="0063132E">
              <w:rPr>
                <w:noProof/>
                <w:webHidden/>
              </w:rPr>
              <w:t>8</w:t>
            </w:r>
            <w:r w:rsidR="0063132E">
              <w:rPr>
                <w:noProof/>
                <w:webHidden/>
              </w:rPr>
              <w:fldChar w:fldCharType="end"/>
            </w:r>
          </w:hyperlink>
        </w:p>
        <w:p w14:paraId="31DDB22B" w14:textId="34268458" w:rsidR="0063132E" w:rsidRDefault="00142EEB">
          <w:pPr>
            <w:pStyle w:val="Inhopg2"/>
            <w:tabs>
              <w:tab w:val="right" w:leader="dot" w:pos="9062"/>
            </w:tabs>
            <w:rPr>
              <w:rFonts w:eastAsiaTheme="minorEastAsia"/>
              <w:noProof/>
              <w:lang w:eastAsia="ko-KR"/>
            </w:rPr>
          </w:pPr>
          <w:hyperlink w:anchor="_Toc73394533" w:history="1">
            <w:r w:rsidR="0063132E" w:rsidRPr="00AD5200">
              <w:rPr>
                <w:rStyle w:val="Hyperlink"/>
                <w:noProof/>
              </w:rPr>
              <w:t>Functie: Team bewerken</w:t>
            </w:r>
            <w:r w:rsidR="0063132E">
              <w:rPr>
                <w:noProof/>
                <w:webHidden/>
              </w:rPr>
              <w:tab/>
            </w:r>
            <w:r w:rsidR="0063132E">
              <w:rPr>
                <w:noProof/>
                <w:webHidden/>
              </w:rPr>
              <w:fldChar w:fldCharType="begin"/>
            </w:r>
            <w:r w:rsidR="0063132E">
              <w:rPr>
                <w:noProof/>
                <w:webHidden/>
              </w:rPr>
              <w:instrText xml:space="preserve"> PAGEREF _Toc73394533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2108FBFB" w14:textId="7D7BF158" w:rsidR="0063132E" w:rsidRDefault="00142EEB">
          <w:pPr>
            <w:pStyle w:val="Inhopg3"/>
            <w:tabs>
              <w:tab w:val="right" w:leader="dot" w:pos="9062"/>
            </w:tabs>
            <w:rPr>
              <w:rFonts w:eastAsiaTheme="minorEastAsia"/>
              <w:noProof/>
              <w:lang w:eastAsia="ko-KR"/>
            </w:rPr>
          </w:pPr>
          <w:hyperlink w:anchor="_Toc73394534"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_Toc73394534 \h </w:instrText>
            </w:r>
            <w:r w:rsidR="0063132E">
              <w:rPr>
                <w:noProof/>
                <w:webHidden/>
              </w:rPr>
            </w:r>
            <w:r w:rsidR="0063132E">
              <w:rPr>
                <w:noProof/>
                <w:webHidden/>
              </w:rPr>
              <w:fldChar w:fldCharType="separate"/>
            </w:r>
            <w:r w:rsidR="0063132E">
              <w:rPr>
                <w:noProof/>
                <w:webHidden/>
              </w:rPr>
              <w:t>9</w:t>
            </w:r>
            <w:r w:rsidR="0063132E">
              <w:rPr>
                <w:noProof/>
                <w:webHidden/>
              </w:rPr>
              <w:fldChar w:fldCharType="end"/>
            </w:r>
          </w:hyperlink>
        </w:p>
        <w:p w14:paraId="70B79649" w14:textId="49FC4381" w:rsidR="0063132E" w:rsidRDefault="00142EEB">
          <w:pPr>
            <w:pStyle w:val="Inhopg2"/>
            <w:tabs>
              <w:tab w:val="right" w:leader="dot" w:pos="9062"/>
            </w:tabs>
            <w:rPr>
              <w:rFonts w:eastAsiaTheme="minorEastAsia"/>
              <w:noProof/>
              <w:lang w:eastAsia="ko-KR"/>
            </w:rPr>
          </w:pPr>
          <w:hyperlink w:anchor="_Toc73394535" w:history="1">
            <w:r w:rsidR="0063132E" w:rsidRPr="00AD5200">
              <w:rPr>
                <w:rStyle w:val="Hyperlink"/>
                <w:noProof/>
              </w:rPr>
              <w:t>Functie: Team verwijderen</w:t>
            </w:r>
            <w:r w:rsidR="0063132E">
              <w:rPr>
                <w:noProof/>
                <w:webHidden/>
              </w:rPr>
              <w:tab/>
            </w:r>
            <w:r w:rsidR="0063132E">
              <w:rPr>
                <w:noProof/>
                <w:webHidden/>
              </w:rPr>
              <w:fldChar w:fldCharType="begin"/>
            </w:r>
            <w:r w:rsidR="0063132E">
              <w:rPr>
                <w:noProof/>
                <w:webHidden/>
              </w:rPr>
              <w:instrText xml:space="preserve"> PAGEREF _Toc73394535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4E0D6102" w14:textId="24367189" w:rsidR="0063132E" w:rsidRDefault="00142EEB">
          <w:pPr>
            <w:pStyle w:val="Inhopg3"/>
            <w:tabs>
              <w:tab w:val="right" w:leader="dot" w:pos="9062"/>
            </w:tabs>
            <w:rPr>
              <w:rFonts w:eastAsiaTheme="minorEastAsia"/>
              <w:noProof/>
              <w:lang w:eastAsia="ko-KR"/>
            </w:rPr>
          </w:pPr>
          <w:hyperlink w:anchor="_Toc73394536"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_Toc73394536 \h </w:instrText>
            </w:r>
            <w:r w:rsidR="0063132E">
              <w:rPr>
                <w:noProof/>
                <w:webHidden/>
              </w:rPr>
            </w:r>
            <w:r w:rsidR="0063132E">
              <w:rPr>
                <w:noProof/>
                <w:webHidden/>
              </w:rPr>
              <w:fldChar w:fldCharType="separate"/>
            </w:r>
            <w:r w:rsidR="0063132E">
              <w:rPr>
                <w:noProof/>
                <w:webHidden/>
              </w:rPr>
              <w:t>10</w:t>
            </w:r>
            <w:r w:rsidR="0063132E">
              <w:rPr>
                <w:noProof/>
                <w:webHidden/>
              </w:rPr>
              <w:fldChar w:fldCharType="end"/>
            </w:r>
          </w:hyperlink>
        </w:p>
        <w:p w14:paraId="724F788B" w14:textId="7F26C106" w:rsidR="0063132E" w:rsidRDefault="00142EEB">
          <w:pPr>
            <w:pStyle w:val="Inhopg2"/>
            <w:tabs>
              <w:tab w:val="right" w:leader="dot" w:pos="9062"/>
            </w:tabs>
            <w:rPr>
              <w:rFonts w:eastAsiaTheme="minorEastAsia"/>
              <w:noProof/>
              <w:lang w:eastAsia="ko-KR"/>
            </w:rPr>
          </w:pPr>
          <w:hyperlink w:anchor="_Toc73394537" w:history="1">
            <w:r w:rsidR="0063132E" w:rsidRPr="00AD5200">
              <w:rPr>
                <w:rStyle w:val="Hyperlink"/>
                <w:noProof/>
              </w:rPr>
              <w:t>Functie: Toernooi toevoegen</w:t>
            </w:r>
            <w:r w:rsidR="0063132E">
              <w:rPr>
                <w:noProof/>
                <w:webHidden/>
              </w:rPr>
              <w:tab/>
            </w:r>
            <w:r w:rsidR="0063132E">
              <w:rPr>
                <w:noProof/>
                <w:webHidden/>
              </w:rPr>
              <w:fldChar w:fldCharType="begin"/>
            </w:r>
            <w:r w:rsidR="0063132E">
              <w:rPr>
                <w:noProof/>
                <w:webHidden/>
              </w:rPr>
              <w:instrText xml:space="preserve"> PAGEREF _Toc73394537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05F22" w14:textId="522F167F" w:rsidR="0063132E" w:rsidRDefault="00142EEB">
          <w:pPr>
            <w:pStyle w:val="Inhopg3"/>
            <w:tabs>
              <w:tab w:val="right" w:leader="dot" w:pos="9062"/>
            </w:tabs>
            <w:rPr>
              <w:rFonts w:eastAsiaTheme="minorEastAsia"/>
              <w:noProof/>
              <w:lang w:eastAsia="ko-KR"/>
            </w:rPr>
          </w:pPr>
          <w:hyperlink w:anchor="_Toc73394538"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_Toc73394538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6DDE9841" w14:textId="21DFECEA" w:rsidR="0063132E" w:rsidRDefault="00142EEB">
          <w:pPr>
            <w:pStyle w:val="Inhopg2"/>
            <w:tabs>
              <w:tab w:val="right" w:leader="dot" w:pos="9062"/>
            </w:tabs>
            <w:rPr>
              <w:rFonts w:eastAsiaTheme="minorEastAsia"/>
              <w:noProof/>
              <w:lang w:eastAsia="ko-KR"/>
            </w:rPr>
          </w:pPr>
          <w:hyperlink w:anchor="_Toc73394539" w:history="1">
            <w:r w:rsidR="0063132E" w:rsidRPr="00AD5200">
              <w:rPr>
                <w:rStyle w:val="Hyperlink"/>
                <w:noProof/>
              </w:rPr>
              <w:t>Functie: Score bewerken</w:t>
            </w:r>
            <w:r w:rsidR="0063132E">
              <w:rPr>
                <w:noProof/>
                <w:webHidden/>
              </w:rPr>
              <w:tab/>
            </w:r>
            <w:r w:rsidR="0063132E">
              <w:rPr>
                <w:noProof/>
                <w:webHidden/>
              </w:rPr>
              <w:fldChar w:fldCharType="begin"/>
            </w:r>
            <w:r w:rsidR="0063132E">
              <w:rPr>
                <w:noProof/>
                <w:webHidden/>
              </w:rPr>
              <w:instrText xml:space="preserve"> PAGEREF _Toc73394539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0F83EE07" w14:textId="064ECC25" w:rsidR="0063132E" w:rsidRDefault="00142EEB">
          <w:pPr>
            <w:pStyle w:val="Inhopg3"/>
            <w:tabs>
              <w:tab w:val="right" w:leader="dot" w:pos="9062"/>
            </w:tabs>
            <w:rPr>
              <w:rFonts w:eastAsiaTheme="minorEastAsia"/>
              <w:noProof/>
              <w:lang w:eastAsia="ko-KR"/>
            </w:rPr>
          </w:pPr>
          <w:hyperlink w:anchor="_Toc73394540" w:history="1">
            <w:r w:rsidR="0063132E" w:rsidRPr="00AD5200">
              <w:rPr>
                <w:rStyle w:val="Hyperlink"/>
                <w:noProof/>
              </w:rPr>
              <w:t>Functionele beschrijving</w:t>
            </w:r>
            <w:r w:rsidR="0063132E">
              <w:rPr>
                <w:noProof/>
                <w:webHidden/>
              </w:rPr>
              <w:tab/>
            </w:r>
            <w:r w:rsidR="0063132E">
              <w:rPr>
                <w:noProof/>
                <w:webHidden/>
              </w:rPr>
              <w:fldChar w:fldCharType="begin"/>
            </w:r>
            <w:r w:rsidR="0063132E">
              <w:rPr>
                <w:noProof/>
                <w:webHidden/>
              </w:rPr>
              <w:instrText xml:space="preserve"> PAGEREF _Toc73394540 \h </w:instrText>
            </w:r>
            <w:r w:rsidR="0063132E">
              <w:rPr>
                <w:noProof/>
                <w:webHidden/>
              </w:rPr>
            </w:r>
            <w:r w:rsidR="0063132E">
              <w:rPr>
                <w:noProof/>
                <w:webHidden/>
              </w:rPr>
              <w:fldChar w:fldCharType="separate"/>
            </w:r>
            <w:r w:rsidR="0063132E">
              <w:rPr>
                <w:noProof/>
                <w:webHidden/>
              </w:rPr>
              <w:t>11</w:t>
            </w:r>
            <w:r w:rsidR="0063132E">
              <w:rPr>
                <w:noProof/>
                <w:webHidden/>
              </w:rPr>
              <w:fldChar w:fldCharType="end"/>
            </w:r>
          </w:hyperlink>
        </w:p>
        <w:p w14:paraId="534F321F" w14:textId="5E40E8B7" w:rsidR="0063132E" w:rsidRDefault="00142EEB">
          <w:pPr>
            <w:pStyle w:val="Inhopg1"/>
            <w:tabs>
              <w:tab w:val="right" w:leader="dot" w:pos="9062"/>
            </w:tabs>
            <w:rPr>
              <w:rFonts w:eastAsiaTheme="minorEastAsia"/>
              <w:noProof/>
              <w:lang w:eastAsia="ko-KR"/>
            </w:rPr>
          </w:pPr>
          <w:hyperlink w:anchor="_Toc73394541" w:history="1">
            <w:r w:rsidR="0063132E" w:rsidRPr="00AD5200">
              <w:rPr>
                <w:rStyle w:val="Hyperlink"/>
                <w:noProof/>
              </w:rPr>
              <w:t>Navigatiestructuur</w:t>
            </w:r>
            <w:r w:rsidR="0063132E">
              <w:rPr>
                <w:noProof/>
                <w:webHidden/>
              </w:rPr>
              <w:tab/>
            </w:r>
            <w:r w:rsidR="0063132E">
              <w:rPr>
                <w:noProof/>
                <w:webHidden/>
              </w:rPr>
              <w:fldChar w:fldCharType="begin"/>
            </w:r>
            <w:r w:rsidR="0063132E">
              <w:rPr>
                <w:noProof/>
                <w:webHidden/>
              </w:rPr>
              <w:instrText xml:space="preserve"> PAGEREF _Toc73394541 \h </w:instrText>
            </w:r>
            <w:r w:rsidR="0063132E">
              <w:rPr>
                <w:noProof/>
                <w:webHidden/>
              </w:rPr>
            </w:r>
            <w:r w:rsidR="0063132E">
              <w:rPr>
                <w:noProof/>
                <w:webHidden/>
              </w:rPr>
              <w:fldChar w:fldCharType="separate"/>
            </w:r>
            <w:r w:rsidR="0063132E">
              <w:rPr>
                <w:noProof/>
                <w:webHidden/>
              </w:rPr>
              <w:t>12</w:t>
            </w:r>
            <w:r w:rsidR="0063132E">
              <w:rPr>
                <w:noProof/>
                <w:webHidden/>
              </w:rPr>
              <w:fldChar w:fldCharType="end"/>
            </w:r>
          </w:hyperlink>
        </w:p>
        <w:p w14:paraId="2042B637" w14:textId="4F00468C" w:rsidR="0063132E" w:rsidRDefault="00142EEB">
          <w:pPr>
            <w:pStyle w:val="Inhopg1"/>
            <w:tabs>
              <w:tab w:val="right" w:leader="dot" w:pos="9062"/>
            </w:tabs>
            <w:rPr>
              <w:rFonts w:eastAsiaTheme="minorEastAsia"/>
              <w:noProof/>
              <w:lang w:eastAsia="ko-KR"/>
            </w:rPr>
          </w:pPr>
          <w:hyperlink w:anchor="_Toc73394542" w:history="1">
            <w:r w:rsidR="0063132E" w:rsidRPr="00AD5200">
              <w:rPr>
                <w:rStyle w:val="Hyperlink"/>
                <w:noProof/>
              </w:rPr>
              <w:t>Akkoord opdrachtgever</w:t>
            </w:r>
            <w:r w:rsidR="0063132E">
              <w:rPr>
                <w:noProof/>
                <w:webHidden/>
              </w:rPr>
              <w:tab/>
            </w:r>
            <w:r w:rsidR="0063132E">
              <w:rPr>
                <w:noProof/>
                <w:webHidden/>
              </w:rPr>
              <w:fldChar w:fldCharType="begin"/>
            </w:r>
            <w:r w:rsidR="0063132E">
              <w:rPr>
                <w:noProof/>
                <w:webHidden/>
              </w:rPr>
              <w:instrText xml:space="preserve"> PAGEREF _Toc73394542 \h </w:instrText>
            </w:r>
            <w:r w:rsidR="0063132E">
              <w:rPr>
                <w:noProof/>
                <w:webHidden/>
              </w:rPr>
            </w:r>
            <w:r w:rsidR="0063132E">
              <w:rPr>
                <w:noProof/>
                <w:webHidden/>
              </w:rPr>
              <w:fldChar w:fldCharType="separate"/>
            </w:r>
            <w:r w:rsidR="0063132E">
              <w:rPr>
                <w:noProof/>
                <w:webHidden/>
              </w:rPr>
              <w:t>16</w:t>
            </w:r>
            <w:r w:rsidR="0063132E">
              <w:rPr>
                <w:noProof/>
                <w:webHidden/>
              </w:rPr>
              <w:fldChar w:fldCharType="end"/>
            </w:r>
          </w:hyperlink>
        </w:p>
        <w:p w14:paraId="1302153A" w14:textId="3A55257C" w:rsidR="00EB47B2" w:rsidRDefault="00EB47B2">
          <w:r>
            <w:rPr>
              <w:b/>
              <w:bCs/>
            </w:rPr>
            <w:fldChar w:fldCharType="end"/>
          </w:r>
        </w:p>
      </w:sdtContent>
    </w:sdt>
    <w:p w14:paraId="0CFD0DF0" w14:textId="39043187" w:rsidR="008A2B7E" w:rsidRPr="007A0E59" w:rsidRDefault="008A2B7E" w:rsidP="00EB47B2">
      <w:r w:rsidRPr="007A0E59">
        <w:br w:type="page"/>
      </w:r>
    </w:p>
    <w:bookmarkStart w:id="6" w:name="_Toc2080248"/>
    <w:bookmarkStart w:id="7" w:name="_Toc5827125"/>
    <w:p w14:paraId="630C7173" w14:textId="77777777" w:rsidR="0015692D" w:rsidRPr="007A0E59" w:rsidRDefault="00E517FF" w:rsidP="003A2EE7">
      <w:pPr>
        <w:pStyle w:val="Kop1"/>
      </w:pPr>
      <w:r>
        <w:lastRenderedPageBreak/>
        <w:fldChar w:fldCharType="begin"/>
      </w:r>
      <w:r>
        <w:instrText xml:space="preserve"> HYPERLINK "https://sites.google.com/view/rijnijssel-ao/sjablonen/25187/algemeen?authuser=0" \l "h.p_nScE_Y3RO7c3" </w:instrText>
      </w:r>
      <w:r>
        <w:fldChar w:fldCharType="separate"/>
      </w:r>
      <w:bookmarkStart w:id="8" w:name="_Toc73394515"/>
      <w:r w:rsidR="0015692D" w:rsidRPr="00E517FF">
        <w:rPr>
          <w:rStyle w:val="Hyperlink"/>
        </w:rPr>
        <w:t>Inleiding</w:t>
      </w:r>
      <w:bookmarkEnd w:id="6"/>
      <w:bookmarkEnd w:id="7"/>
      <w:bookmarkEnd w:id="8"/>
      <w:r>
        <w:fldChar w:fldCharType="end"/>
      </w:r>
    </w:p>
    <w:p w14:paraId="6F692AA2" w14:textId="77777777" w:rsidR="00A50A4E" w:rsidRPr="007A0E59" w:rsidRDefault="00C27281" w:rsidP="00C27281">
      <w:pPr>
        <w:pStyle w:val="Kop2"/>
      </w:pPr>
      <w:bookmarkStart w:id="9" w:name="_Toc2080249"/>
      <w:bookmarkStart w:id="10" w:name="_Toc5827126"/>
      <w:bookmarkStart w:id="11" w:name="_Toc73394516"/>
      <w:r w:rsidRPr="007A0E59">
        <w:t xml:space="preserve">Over </w:t>
      </w:r>
      <w:r w:rsidR="007739E7" w:rsidRPr="007A0E59">
        <w:t xml:space="preserve">dit </w:t>
      </w:r>
      <w:r w:rsidRPr="007A0E59">
        <w:t>document</w:t>
      </w:r>
      <w:bookmarkEnd w:id="9"/>
      <w:bookmarkEnd w:id="10"/>
      <w:bookmarkEnd w:id="11"/>
    </w:p>
    <w:p w14:paraId="30956B3C" w14:textId="77777777" w:rsidR="00C27281" w:rsidRPr="007A0E59" w:rsidRDefault="00B4551B" w:rsidP="00382452">
      <w:r w:rsidRPr="007A0E59">
        <w:t xml:space="preserve">In dit document wordt </w:t>
      </w:r>
      <w:r w:rsidR="00B41C41" w:rsidRPr="007A0E59">
        <w:t>een eerste uitwerking van de wensen en eisen van de opdrachtgever vastgelegd, zodat hiermee aan de opdrachtgever kan worden uitgelegd hoe het programma er uit komt te zien en basaal hoe de werking van het programma zal zijn.</w:t>
      </w:r>
    </w:p>
    <w:p w14:paraId="6F3FA34D" w14:textId="77777777" w:rsidR="00741E0E" w:rsidRPr="007A0E59" w:rsidRDefault="00741E0E" w:rsidP="00AF55D5">
      <w:pPr>
        <w:pStyle w:val="Kop2"/>
      </w:pPr>
      <w:bookmarkStart w:id="12" w:name="_Toc2080250"/>
      <w:bookmarkStart w:id="13" w:name="_Toc5827127"/>
      <w:bookmarkStart w:id="14" w:name="_Toc73394517"/>
      <w:r w:rsidRPr="007A0E59">
        <w:t>Over het project en de opdrachtgever</w:t>
      </w:r>
      <w:bookmarkEnd w:id="12"/>
      <w:bookmarkEnd w:id="13"/>
      <w:bookmarkEnd w:id="14"/>
    </w:p>
    <w:p w14:paraId="08579211" w14:textId="113668FA" w:rsidR="0015692D" w:rsidRPr="007A0E59" w:rsidRDefault="003F6985">
      <w:r>
        <w:t>Ons product owner Luuk Burgers heeft de taak voor ons groep om met het project CineFlex aan te werken. Het project CineFlex is een bioscoop website waarin klanten bioscoop tickets en ook alvast stoelen kunnen reserveren.</w:t>
      </w:r>
    </w:p>
    <w:p w14:paraId="228B508C" w14:textId="77777777" w:rsidR="0015692D" w:rsidRPr="007A0E59" w:rsidRDefault="0015692D" w:rsidP="0015692D">
      <w:pPr>
        <w:pStyle w:val="Geenafstand"/>
      </w:pPr>
    </w:p>
    <w:bookmarkStart w:id="15" w:name="_Toc2080251"/>
    <w:bookmarkStart w:id="16" w:name="_Toc5827128"/>
    <w:p w14:paraId="559DD171" w14:textId="77777777" w:rsidR="00302DD0" w:rsidRPr="007A0E59" w:rsidRDefault="00E517FF" w:rsidP="00302DD0">
      <w:pPr>
        <w:pStyle w:val="Kop1"/>
      </w:pPr>
      <w:r>
        <w:fldChar w:fldCharType="begin"/>
      </w:r>
      <w:r>
        <w:instrText xml:space="preserve"> HYPERLINK "https://sites.google.com/view/rijnijssel-ao/sjablonen/25187/kerntaak-1-k1/werkproces-1-3?authuser=0" \l "h.p_l_Nqs3Y1NTAV" </w:instrText>
      </w:r>
      <w:r>
        <w:fldChar w:fldCharType="separate"/>
      </w:r>
      <w:bookmarkStart w:id="17" w:name="_Toc73394518"/>
      <w:r w:rsidR="00302DD0" w:rsidRPr="00E517FF">
        <w:rPr>
          <w:rStyle w:val="Hyperlink"/>
        </w:rPr>
        <w:t>Actoren</w:t>
      </w:r>
      <w:bookmarkEnd w:id="15"/>
      <w:bookmarkEnd w:id="16"/>
      <w:bookmarkEnd w:id="17"/>
      <w:r>
        <w:fldChar w:fldCharType="end"/>
      </w:r>
    </w:p>
    <w:p w14:paraId="2278B9F0" w14:textId="4781914F" w:rsidR="00302DD0" w:rsidRPr="007A0E59" w:rsidRDefault="00302DD0" w:rsidP="00302DD0">
      <w:r w:rsidRPr="007A0E59">
        <w:t xml:space="preserve">De </w:t>
      </w:r>
      <w:r w:rsidR="003F6985">
        <w:t>website</w:t>
      </w:r>
      <w:r w:rsidRPr="007A0E59">
        <w:t xml:space="preserve"> kan gebruikt worden door de volgende actoren (rollen):</w:t>
      </w:r>
    </w:p>
    <w:p w14:paraId="0C81F685" w14:textId="0F63AD2A" w:rsidR="00302DD0" w:rsidRDefault="0017389D" w:rsidP="00302DD0">
      <w:pPr>
        <w:pStyle w:val="Lijstalinea"/>
        <w:numPr>
          <w:ilvl w:val="0"/>
          <w:numId w:val="1"/>
        </w:numPr>
      </w:pPr>
      <w:r>
        <w:t>Manager</w:t>
      </w:r>
    </w:p>
    <w:p w14:paraId="12DB8C3B" w14:textId="7DF6E4FE" w:rsidR="006B654E" w:rsidRDefault="003F6985" w:rsidP="00302DD0">
      <w:pPr>
        <w:pStyle w:val="Lijstalinea"/>
        <w:numPr>
          <w:ilvl w:val="0"/>
          <w:numId w:val="1"/>
        </w:numPr>
      </w:pPr>
      <w:r>
        <w:t>Medewerker</w:t>
      </w:r>
    </w:p>
    <w:p w14:paraId="592BF56F" w14:textId="68475A18" w:rsidR="006B654E" w:rsidRDefault="003F6985" w:rsidP="00302DD0">
      <w:pPr>
        <w:pStyle w:val="Lijstalinea"/>
        <w:numPr>
          <w:ilvl w:val="0"/>
          <w:numId w:val="1"/>
        </w:numPr>
      </w:pPr>
      <w:r>
        <w:t>Klanten</w:t>
      </w:r>
    </w:p>
    <w:p w14:paraId="14582A7B" w14:textId="6D9256F1" w:rsidR="00616901" w:rsidRPr="007A0E59" w:rsidRDefault="00616901" w:rsidP="00302DD0">
      <w:pPr>
        <w:pStyle w:val="Lijstalinea"/>
        <w:numPr>
          <w:ilvl w:val="0"/>
          <w:numId w:val="1"/>
        </w:numPr>
      </w:pPr>
      <w:r>
        <w:t>Gast</w:t>
      </w:r>
    </w:p>
    <w:bookmarkStart w:id="18" w:name="_Toc2080252"/>
    <w:bookmarkStart w:id="19" w:name="_Toc5827129"/>
    <w:bookmarkStart w:id="20" w:name="_Toc73394519"/>
    <w:p w14:paraId="70DB06FC" w14:textId="77777777" w:rsidR="0015692D" w:rsidRPr="007A0E59" w:rsidRDefault="00CD2AA9" w:rsidP="00B41C41">
      <w:pPr>
        <w:pStyle w:val="Kop1"/>
      </w:pPr>
      <w:r w:rsidRPr="007A0E59">
        <w:rPr>
          <w:noProof/>
        </w:rPr>
        <mc:AlternateContent>
          <mc:Choice Requires="wps">
            <w:drawing>
              <wp:anchor distT="45720" distB="45720" distL="114300" distR="114300" simplePos="0" relativeHeight="251673600" behindDoc="1" locked="0" layoutInCell="1" allowOverlap="1" wp14:anchorId="2C22D928" wp14:editId="4FF1A654">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22D928"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18D5461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2" w:anchor="h.p_g69fZ0LgB_Zq" w:history="1">
        <w:r w:rsidR="00B41C41" w:rsidRPr="00E517FF">
          <w:rPr>
            <w:rStyle w:val="Hyperlink"/>
          </w:rPr>
          <w:t>Functionele eisen</w:t>
        </w:r>
        <w:r w:rsidR="00302DD0" w:rsidRPr="00E517FF">
          <w:rPr>
            <w:rStyle w:val="Hyperlink"/>
          </w:rPr>
          <w:t xml:space="preserve"> en omschrijving</w:t>
        </w:r>
        <w:bookmarkEnd w:id="18"/>
        <w:bookmarkEnd w:id="19"/>
        <w:bookmarkEnd w:id="20"/>
      </w:hyperlink>
    </w:p>
    <w:p w14:paraId="1DA7D401"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1C309D8E" w14:textId="77777777" w:rsidR="00BB2710" w:rsidRDefault="00BB2710">
      <w:pPr>
        <w:rPr>
          <w:rFonts w:asciiTheme="majorHAnsi" w:eastAsiaTheme="majorEastAsia" w:hAnsiTheme="majorHAnsi" w:cstheme="majorBidi"/>
          <w:color w:val="2F5496" w:themeColor="accent1" w:themeShade="BF"/>
          <w:sz w:val="26"/>
          <w:szCs w:val="26"/>
        </w:rPr>
      </w:pPr>
      <w:bookmarkStart w:id="21" w:name="_Toc2080253"/>
      <w:bookmarkStart w:id="22" w:name="_Toc5827130"/>
      <w:bookmarkStart w:id="23" w:name="_Toc73394520"/>
      <w:r>
        <w:br w:type="page"/>
      </w:r>
    </w:p>
    <w:p w14:paraId="4A7CF7EA" w14:textId="55B858B9" w:rsidR="00302DD0" w:rsidRPr="007A0E59" w:rsidRDefault="004D20EB" w:rsidP="00302DD0">
      <w:pPr>
        <w:pStyle w:val="Kop2"/>
      </w:pPr>
      <w:r w:rsidRPr="007A0E59">
        <w:lastRenderedPageBreak/>
        <w:t xml:space="preserve">Functie: </w:t>
      </w:r>
      <w:r w:rsidR="00302DD0" w:rsidRPr="007A0E59">
        <w:t>Login</w:t>
      </w:r>
      <w:bookmarkEnd w:id="21"/>
      <w:bookmarkEnd w:id="22"/>
      <w:bookmarkEnd w:id="23"/>
    </w:p>
    <w:p w14:paraId="373FA5C6" w14:textId="77777777" w:rsidR="00302DD0" w:rsidRPr="007A0E59" w:rsidRDefault="00302DD0" w:rsidP="00302DD0">
      <w:pPr>
        <w:pStyle w:val="Kop3"/>
      </w:pPr>
      <w:bookmarkStart w:id="24" w:name="_Toc2080254"/>
      <w:bookmarkStart w:id="25" w:name="_Toc73394521"/>
      <w:r w:rsidRPr="007A0E59">
        <w:t>Functionele beschrijving</w:t>
      </w:r>
      <w:bookmarkEnd w:id="24"/>
      <w:bookmarkEnd w:id="25"/>
    </w:p>
    <w:p w14:paraId="1FC767A3" w14:textId="77777777" w:rsidR="00302DD0" w:rsidRPr="007A0E59" w:rsidRDefault="00302DD0" w:rsidP="00302DD0">
      <w:pPr>
        <w:pStyle w:val="Geenafstand"/>
      </w:pPr>
    </w:p>
    <w:tbl>
      <w:tblPr>
        <w:tblStyle w:val="Rastertabel4-Accent1"/>
        <w:tblW w:w="0" w:type="auto"/>
        <w:tblLook w:val="0400" w:firstRow="0" w:lastRow="0" w:firstColumn="0" w:lastColumn="0" w:noHBand="0" w:noVBand="1"/>
      </w:tblPr>
      <w:tblGrid>
        <w:gridCol w:w="2405"/>
        <w:gridCol w:w="6657"/>
      </w:tblGrid>
      <w:tr w:rsidR="00302DD0" w:rsidRPr="007A0E59" w14:paraId="50042C7D"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FDF8F5D" w14:textId="77777777" w:rsidR="00302DD0" w:rsidRPr="007A0E59" w:rsidRDefault="00302DD0" w:rsidP="00302DD0">
            <w:r w:rsidRPr="007A0E59">
              <w:t>Naam</w:t>
            </w:r>
            <w:r w:rsidR="0096379F" w:rsidRPr="007A0E59">
              <w:t xml:space="preserve"> van de functie</w:t>
            </w:r>
          </w:p>
        </w:tc>
        <w:tc>
          <w:tcPr>
            <w:tcW w:w="6657" w:type="dxa"/>
          </w:tcPr>
          <w:p w14:paraId="7E8BB0A2" w14:textId="36765BB2" w:rsidR="00302DD0" w:rsidRPr="007A0E59" w:rsidRDefault="00B93998" w:rsidP="00302DD0">
            <w:r>
              <w:t>Login</w:t>
            </w:r>
          </w:p>
        </w:tc>
      </w:tr>
      <w:tr w:rsidR="00302DD0" w:rsidRPr="007A0E59" w14:paraId="4553E611" w14:textId="77777777" w:rsidTr="00302DD0">
        <w:tc>
          <w:tcPr>
            <w:tcW w:w="2405" w:type="dxa"/>
          </w:tcPr>
          <w:p w14:paraId="4B2B9824" w14:textId="77777777" w:rsidR="00302DD0" w:rsidRPr="007A0E59" w:rsidRDefault="00302DD0" w:rsidP="00302DD0">
            <w:r w:rsidRPr="007A0E59">
              <w:t>Actor</w:t>
            </w:r>
          </w:p>
        </w:tc>
        <w:tc>
          <w:tcPr>
            <w:tcW w:w="6657" w:type="dxa"/>
          </w:tcPr>
          <w:p w14:paraId="62788A06" w14:textId="4412A7AF" w:rsidR="00302DD0" w:rsidRPr="007A0E59" w:rsidRDefault="00D2218F" w:rsidP="00302DD0">
            <w:r>
              <w:t>Gast</w:t>
            </w:r>
          </w:p>
        </w:tc>
      </w:tr>
      <w:tr w:rsidR="00302DD0" w:rsidRPr="007A0E59" w14:paraId="719C78A5"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3EADE481" w14:textId="77777777" w:rsidR="00302DD0" w:rsidRPr="007A0E59" w:rsidRDefault="00302DD0" w:rsidP="00302DD0">
            <w:r w:rsidRPr="007A0E59">
              <w:t>Preconditie</w:t>
            </w:r>
          </w:p>
        </w:tc>
        <w:tc>
          <w:tcPr>
            <w:tcW w:w="6657" w:type="dxa"/>
          </w:tcPr>
          <w:p w14:paraId="302409E6" w14:textId="4D4ACC98" w:rsidR="00302DD0" w:rsidRPr="007A0E59" w:rsidRDefault="00B93998" w:rsidP="00302DD0">
            <w:r>
              <w:t>Website bezoeken en vervolgens op login klikken</w:t>
            </w:r>
          </w:p>
        </w:tc>
      </w:tr>
      <w:tr w:rsidR="00302DD0" w:rsidRPr="007A0E59" w14:paraId="77A492F1" w14:textId="77777777" w:rsidTr="00302DD0">
        <w:tc>
          <w:tcPr>
            <w:tcW w:w="2405" w:type="dxa"/>
          </w:tcPr>
          <w:p w14:paraId="1ACD45B5" w14:textId="77777777" w:rsidR="00302DD0" w:rsidRPr="007A0E59" w:rsidRDefault="00302DD0" w:rsidP="00302DD0">
            <w:r w:rsidRPr="007A0E59">
              <w:t>Beschrijving</w:t>
            </w:r>
          </w:p>
        </w:tc>
        <w:tc>
          <w:tcPr>
            <w:tcW w:w="6657" w:type="dxa"/>
          </w:tcPr>
          <w:p w14:paraId="4FF7FCA8" w14:textId="494B6D1B" w:rsidR="00302DD0" w:rsidRPr="007A0E59" w:rsidRDefault="001820AB" w:rsidP="00302DD0">
            <w:r>
              <w:t>De inlogpagina hier kunnen gasten die op de website zijn gekomen inloggen.</w:t>
            </w:r>
          </w:p>
        </w:tc>
      </w:tr>
      <w:tr w:rsidR="00302DD0" w:rsidRPr="007A0E59" w14:paraId="443E821B"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7FA6268D" w14:textId="77777777" w:rsidR="00302DD0" w:rsidRPr="007A0E59" w:rsidRDefault="00302DD0" w:rsidP="00302DD0">
            <w:r w:rsidRPr="007A0E59">
              <w:t>Uitzonderingen</w:t>
            </w:r>
          </w:p>
        </w:tc>
        <w:tc>
          <w:tcPr>
            <w:tcW w:w="6657" w:type="dxa"/>
          </w:tcPr>
          <w:p w14:paraId="2421EAEE" w14:textId="4A0C19E9" w:rsidR="00302DD0" w:rsidRPr="007A0E59" w:rsidRDefault="00B9718A" w:rsidP="00302DD0">
            <w:r>
              <w:t>De gebruiker heeft verkeerde inlog gegevens ingevuld</w:t>
            </w:r>
          </w:p>
        </w:tc>
      </w:tr>
      <w:tr w:rsidR="00302DD0" w:rsidRPr="007A0E59" w14:paraId="191777C0" w14:textId="77777777" w:rsidTr="00302DD0">
        <w:tc>
          <w:tcPr>
            <w:tcW w:w="2405" w:type="dxa"/>
          </w:tcPr>
          <w:p w14:paraId="2D1210E3" w14:textId="77777777" w:rsidR="00302DD0" w:rsidRPr="007A0E59" w:rsidRDefault="00302DD0" w:rsidP="00302DD0">
            <w:r w:rsidRPr="007A0E59">
              <w:t>Postconditie</w:t>
            </w:r>
          </w:p>
        </w:tc>
        <w:tc>
          <w:tcPr>
            <w:tcW w:w="6657" w:type="dxa"/>
          </w:tcPr>
          <w:p w14:paraId="291EAE75" w14:textId="6E371A73" w:rsidR="00302DD0" w:rsidRPr="007A0E59" w:rsidRDefault="00B93998" w:rsidP="00302DD0">
            <w:r>
              <w:t>Gebruiker</w:t>
            </w:r>
            <w:r w:rsidR="00B9718A">
              <w:t xml:space="preserve"> is</w:t>
            </w:r>
            <w:r>
              <w:t xml:space="preserve"> ingelogd</w:t>
            </w:r>
            <w:r w:rsidR="00B9718A">
              <w:t xml:space="preserve"> als klant, medewerker of manager</w:t>
            </w:r>
          </w:p>
        </w:tc>
      </w:tr>
    </w:tbl>
    <w:p w14:paraId="3459D1E6" w14:textId="77777777" w:rsidR="00302DD0" w:rsidRPr="007A0E59" w:rsidRDefault="00302DD0" w:rsidP="00302DD0">
      <w:pPr>
        <w:pStyle w:val="Geenafstand"/>
      </w:pPr>
    </w:p>
    <w:bookmarkStart w:id="26" w:name="_Toc2080255"/>
    <w:bookmarkStart w:id="27" w:name="_Toc73394522"/>
    <w:p w14:paraId="74D63387" w14:textId="77777777" w:rsidR="00302DD0" w:rsidRPr="007A0E59" w:rsidRDefault="00C72A17" w:rsidP="00302DD0">
      <w:pPr>
        <w:pStyle w:val="Kop3"/>
      </w:pPr>
      <w:r w:rsidRPr="007A0E59">
        <w:rPr>
          <w:noProof/>
        </w:rPr>
        <mc:AlternateContent>
          <mc:Choice Requires="wps">
            <w:drawing>
              <wp:anchor distT="45720" distB="45720" distL="114300" distR="114300" simplePos="0" relativeHeight="251677696" behindDoc="1" locked="0" layoutInCell="1" allowOverlap="1" wp14:anchorId="0486B358" wp14:editId="3E9AEDBE">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6B358"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stroked="f">
                <v:textbox>
                  <w:txbxContent>
                    <w:p w14:paraId="2B52DB46"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r w:rsidR="00302DD0" w:rsidRPr="007A0E59">
        <w:t>Wireframe</w:t>
      </w:r>
      <w:bookmarkEnd w:id="26"/>
      <w:bookmarkEnd w:id="27"/>
    </w:p>
    <w:p w14:paraId="4E95211A" w14:textId="1E8F3F76" w:rsidR="009D7294" w:rsidRPr="007A0E59" w:rsidRDefault="00E73170" w:rsidP="00506F2F">
      <w:r>
        <w:rPr>
          <w:noProof/>
        </w:rPr>
        <w:drawing>
          <wp:inline distT="0" distB="0" distL="0" distR="0" wp14:anchorId="07CBCD3E" wp14:editId="2F47DA05">
            <wp:extent cx="5760720" cy="3274695"/>
            <wp:effectExtent l="0" t="0" r="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74695"/>
                    </a:xfrm>
                    <a:prstGeom prst="rect">
                      <a:avLst/>
                    </a:prstGeom>
                  </pic:spPr>
                </pic:pic>
              </a:graphicData>
            </a:graphic>
          </wp:inline>
        </w:drawing>
      </w:r>
      <w:r w:rsidR="009D7294" w:rsidRPr="007A0E59">
        <w:br w:type="page"/>
      </w:r>
    </w:p>
    <w:p w14:paraId="4A23CE0B" w14:textId="486309A2" w:rsidR="009D7294" w:rsidRPr="007A0E59" w:rsidRDefault="004D20EB" w:rsidP="00370158">
      <w:pPr>
        <w:pStyle w:val="Kop2"/>
      </w:pPr>
      <w:bookmarkStart w:id="28" w:name="_Toc2080256"/>
      <w:bookmarkStart w:id="29" w:name="_Toc5827131"/>
      <w:bookmarkStart w:id="30" w:name="_Toc73394523"/>
      <w:r w:rsidRPr="007A0E59">
        <w:lastRenderedPageBreak/>
        <w:t xml:space="preserve">Functie: </w:t>
      </w:r>
      <w:bookmarkEnd w:id="28"/>
      <w:bookmarkEnd w:id="29"/>
      <w:bookmarkEnd w:id="30"/>
      <w:r w:rsidR="00314BC9">
        <w:t xml:space="preserve">Registreren </w:t>
      </w:r>
    </w:p>
    <w:p w14:paraId="5AA44F8A" w14:textId="77777777" w:rsidR="009D7294" w:rsidRPr="007A0E59" w:rsidRDefault="009D7294" w:rsidP="009D7294">
      <w:pPr>
        <w:pStyle w:val="Kop3"/>
      </w:pPr>
      <w:bookmarkStart w:id="31" w:name="_Toc2080257"/>
      <w:bookmarkStart w:id="32" w:name="_Toc73394524"/>
      <w:r w:rsidRPr="007A0E59">
        <w:t>Functionele beschrijving</w:t>
      </w:r>
      <w:bookmarkEnd w:id="31"/>
      <w:bookmarkEnd w:id="32"/>
    </w:p>
    <w:tbl>
      <w:tblPr>
        <w:tblStyle w:val="Rastertabel4-Accent1"/>
        <w:tblW w:w="0" w:type="auto"/>
        <w:tblLook w:val="0400" w:firstRow="0" w:lastRow="0" w:firstColumn="0" w:lastColumn="0" w:noHBand="0" w:noVBand="1"/>
      </w:tblPr>
      <w:tblGrid>
        <w:gridCol w:w="2405"/>
        <w:gridCol w:w="6657"/>
      </w:tblGrid>
      <w:tr w:rsidR="0096379F" w:rsidRPr="007A0E59" w14:paraId="30C9C7D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6C8C4F46" w14:textId="77777777" w:rsidR="0096379F" w:rsidRPr="007A0E59" w:rsidRDefault="0096379F" w:rsidP="00F30FD7">
            <w:r w:rsidRPr="007A0E59">
              <w:t>Naam van de functie</w:t>
            </w:r>
          </w:p>
        </w:tc>
        <w:tc>
          <w:tcPr>
            <w:tcW w:w="6657" w:type="dxa"/>
          </w:tcPr>
          <w:p w14:paraId="5DCA3114" w14:textId="459E9D95" w:rsidR="0096379F" w:rsidRPr="007A0E59" w:rsidRDefault="00314BC9" w:rsidP="00F30FD7">
            <w:r>
              <w:t>Registreren</w:t>
            </w:r>
          </w:p>
        </w:tc>
      </w:tr>
      <w:tr w:rsidR="0096379F" w:rsidRPr="007A0E59" w14:paraId="4C488D5F" w14:textId="77777777" w:rsidTr="00F30FD7">
        <w:tc>
          <w:tcPr>
            <w:tcW w:w="2405" w:type="dxa"/>
          </w:tcPr>
          <w:p w14:paraId="4803B149" w14:textId="77777777" w:rsidR="0096379F" w:rsidRPr="007A0E59" w:rsidRDefault="0096379F" w:rsidP="00F30FD7">
            <w:r w:rsidRPr="007A0E59">
              <w:t>Actor</w:t>
            </w:r>
          </w:p>
        </w:tc>
        <w:tc>
          <w:tcPr>
            <w:tcW w:w="6657" w:type="dxa"/>
          </w:tcPr>
          <w:p w14:paraId="50B509DF" w14:textId="6A3C2C12" w:rsidR="0096379F" w:rsidRPr="007A0E59" w:rsidRDefault="00314BC9" w:rsidP="00F30FD7">
            <w:r>
              <w:t>Gast</w:t>
            </w:r>
          </w:p>
        </w:tc>
      </w:tr>
      <w:tr w:rsidR="0096379F" w:rsidRPr="007A0E59" w14:paraId="70FAF663"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16645BCB" w14:textId="77777777" w:rsidR="0096379F" w:rsidRPr="007A0E59" w:rsidRDefault="0096379F" w:rsidP="00F30FD7">
            <w:r w:rsidRPr="007A0E59">
              <w:t>Preconditie</w:t>
            </w:r>
          </w:p>
        </w:tc>
        <w:tc>
          <w:tcPr>
            <w:tcW w:w="6657" w:type="dxa"/>
          </w:tcPr>
          <w:p w14:paraId="23222BE7" w14:textId="3CE49415" w:rsidR="0096379F" w:rsidRPr="007A0E59" w:rsidRDefault="00314BC9" w:rsidP="00F30FD7">
            <w:r>
              <w:t xml:space="preserve">Als </w:t>
            </w:r>
            <w:r w:rsidR="00616901">
              <w:t>gast</w:t>
            </w:r>
            <w:r>
              <w:t xml:space="preserve"> de website bezoeken </w:t>
            </w:r>
          </w:p>
        </w:tc>
      </w:tr>
      <w:tr w:rsidR="0096379F" w:rsidRPr="007A0E59" w14:paraId="7E00A588" w14:textId="77777777" w:rsidTr="00F30FD7">
        <w:tc>
          <w:tcPr>
            <w:tcW w:w="2405" w:type="dxa"/>
          </w:tcPr>
          <w:p w14:paraId="66CB1A04" w14:textId="77777777" w:rsidR="0096379F" w:rsidRPr="007A0E59" w:rsidRDefault="0096379F" w:rsidP="00F30FD7">
            <w:r w:rsidRPr="007A0E59">
              <w:t>Beschrijving</w:t>
            </w:r>
          </w:p>
        </w:tc>
        <w:tc>
          <w:tcPr>
            <w:tcW w:w="6657" w:type="dxa"/>
          </w:tcPr>
          <w:p w14:paraId="18B1F495" w14:textId="6190FE46" w:rsidR="0096379F" w:rsidRPr="007A0E59" w:rsidRDefault="00ED11AF" w:rsidP="00F30FD7">
            <w:r>
              <w:t xml:space="preserve">Wanneer de gast op zichzelf wilt registreren als klant gaat hij naar de knop </w:t>
            </w:r>
            <w:r w:rsidR="0002556A">
              <w:t>“</w:t>
            </w:r>
            <w:r>
              <w:t>registreren</w:t>
            </w:r>
            <w:r w:rsidR="0002556A">
              <w:t>”</w:t>
            </w:r>
            <w:r>
              <w:t xml:space="preserve"> en vult hij/zij zijn gegevens in.</w:t>
            </w:r>
          </w:p>
        </w:tc>
      </w:tr>
      <w:tr w:rsidR="0096379F" w:rsidRPr="007A0E59" w14:paraId="7BE02D25"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79DB5574" w14:textId="77777777" w:rsidR="0096379F" w:rsidRPr="007A0E59" w:rsidRDefault="0096379F" w:rsidP="00F30FD7">
            <w:r w:rsidRPr="007A0E59">
              <w:t>Uitzonderingen</w:t>
            </w:r>
          </w:p>
        </w:tc>
        <w:tc>
          <w:tcPr>
            <w:tcW w:w="6657" w:type="dxa"/>
          </w:tcPr>
          <w:p w14:paraId="6E6A3780" w14:textId="25E45BE1" w:rsidR="0096379F" w:rsidRPr="007A0E59" w:rsidRDefault="00B9718A" w:rsidP="00F30FD7">
            <w:r>
              <w:t>Gebruiker heeft in sommige velden gegevens ingevuld, wachtwoord is niet langer dan 6 karakters of de email bestaat al in de database.</w:t>
            </w:r>
          </w:p>
        </w:tc>
      </w:tr>
      <w:tr w:rsidR="0096379F" w:rsidRPr="007A0E59" w14:paraId="377E5F35" w14:textId="77777777" w:rsidTr="00F30FD7">
        <w:tc>
          <w:tcPr>
            <w:tcW w:w="2405" w:type="dxa"/>
          </w:tcPr>
          <w:p w14:paraId="6230EA30" w14:textId="77777777" w:rsidR="0096379F" w:rsidRPr="007A0E59" w:rsidRDefault="0096379F" w:rsidP="00F30FD7">
            <w:r w:rsidRPr="007A0E59">
              <w:t>Postconditie</w:t>
            </w:r>
          </w:p>
        </w:tc>
        <w:tc>
          <w:tcPr>
            <w:tcW w:w="6657" w:type="dxa"/>
          </w:tcPr>
          <w:p w14:paraId="0995161F" w14:textId="70E92515" w:rsidR="0096379F" w:rsidRPr="007A0E59" w:rsidRDefault="00B9718A" w:rsidP="00F30FD7">
            <w:r>
              <w:t>Nieuw account met de rol klant word toegevoegd in de database.</w:t>
            </w:r>
          </w:p>
        </w:tc>
      </w:tr>
    </w:tbl>
    <w:p w14:paraId="061733B9" w14:textId="77777777" w:rsidR="009D7294" w:rsidRPr="007A0E59" w:rsidRDefault="009D7294" w:rsidP="009D7294">
      <w:pPr>
        <w:pStyle w:val="Geenafstand"/>
      </w:pPr>
    </w:p>
    <w:p w14:paraId="4327EDEA" w14:textId="77777777" w:rsidR="00370158" w:rsidRPr="007A0E59" w:rsidRDefault="009D7294" w:rsidP="009D7294">
      <w:pPr>
        <w:pStyle w:val="Kop3"/>
      </w:pPr>
      <w:bookmarkStart w:id="33" w:name="_Toc2080258"/>
      <w:bookmarkStart w:id="34" w:name="_Toc73394525"/>
      <w:r w:rsidRPr="007A0E59">
        <w:t>Wireframe</w:t>
      </w:r>
      <w:bookmarkEnd w:id="33"/>
      <w:bookmarkEnd w:id="34"/>
      <w:r w:rsidR="00370158" w:rsidRPr="007A0E59">
        <w:t xml:space="preserve"> </w:t>
      </w:r>
    </w:p>
    <w:p w14:paraId="6DDEFC34" w14:textId="22670F87" w:rsidR="009D7294" w:rsidRPr="007A0E59" w:rsidRDefault="00AA20B1" w:rsidP="00C72A17">
      <w:pPr>
        <w:pStyle w:val="Geenafstand"/>
        <w:jc w:val="center"/>
      </w:pPr>
      <w:r>
        <w:rPr>
          <w:noProof/>
        </w:rPr>
        <w:drawing>
          <wp:inline distT="0" distB="0" distL="0" distR="0" wp14:anchorId="66CB83E9" wp14:editId="49392521">
            <wp:extent cx="5760720" cy="3256915"/>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56915"/>
                    </a:xfrm>
                    <a:prstGeom prst="rect">
                      <a:avLst/>
                    </a:prstGeom>
                  </pic:spPr>
                </pic:pic>
              </a:graphicData>
            </a:graphic>
          </wp:inline>
        </w:drawing>
      </w:r>
    </w:p>
    <w:p w14:paraId="6790D727" w14:textId="77777777" w:rsidR="009D7294" w:rsidRPr="007A0E59" w:rsidRDefault="009D7294" w:rsidP="009D7294">
      <w:pPr>
        <w:pStyle w:val="Geenafstand"/>
      </w:pPr>
    </w:p>
    <w:p w14:paraId="526329D1" w14:textId="462B51D6" w:rsidR="009D7294" w:rsidRDefault="009D7294"/>
    <w:p w14:paraId="00A5C9C6" w14:textId="77777777" w:rsidR="008850BA" w:rsidRDefault="008850BA"/>
    <w:p w14:paraId="639E949E" w14:textId="77777777" w:rsidR="00BB2710" w:rsidRDefault="00BB2710">
      <w:pPr>
        <w:rPr>
          <w:rFonts w:asciiTheme="majorHAnsi" w:eastAsiaTheme="majorEastAsia" w:hAnsiTheme="majorHAnsi" w:cstheme="majorBidi"/>
          <w:color w:val="2F5496" w:themeColor="accent1" w:themeShade="BF"/>
          <w:sz w:val="26"/>
          <w:szCs w:val="26"/>
        </w:rPr>
      </w:pPr>
      <w:r>
        <w:br w:type="page"/>
      </w:r>
    </w:p>
    <w:p w14:paraId="16845F84" w14:textId="7ECB984C" w:rsidR="00A6569F" w:rsidRPr="007A0E59" w:rsidRDefault="00A6569F" w:rsidP="00A6569F">
      <w:pPr>
        <w:pStyle w:val="Kop2"/>
      </w:pPr>
      <w:r w:rsidRPr="007A0E59">
        <w:lastRenderedPageBreak/>
        <w:t xml:space="preserve">Functie: </w:t>
      </w:r>
      <w:r w:rsidR="002F34CF">
        <w:t>Film toevoegen</w:t>
      </w:r>
    </w:p>
    <w:p w14:paraId="6F510372" w14:textId="77777777" w:rsidR="00A6569F" w:rsidRPr="007A0E59" w:rsidRDefault="00A6569F" w:rsidP="00A6569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A6569F" w:rsidRPr="007A0E59" w14:paraId="032E0135"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1FE2AF9" w14:textId="77777777" w:rsidR="00A6569F" w:rsidRPr="007A0E59" w:rsidRDefault="00A6569F" w:rsidP="009D675A">
            <w:r w:rsidRPr="007A0E59">
              <w:t>Naam van de functie</w:t>
            </w:r>
          </w:p>
        </w:tc>
        <w:tc>
          <w:tcPr>
            <w:tcW w:w="6657" w:type="dxa"/>
          </w:tcPr>
          <w:p w14:paraId="5EC33DFD" w14:textId="063254DA" w:rsidR="00A6569F" w:rsidRPr="007A0E59" w:rsidRDefault="00A6569F" w:rsidP="009D675A">
            <w:r>
              <w:t>Film toevoegen</w:t>
            </w:r>
          </w:p>
        </w:tc>
      </w:tr>
      <w:tr w:rsidR="00A6569F" w:rsidRPr="007A0E59" w14:paraId="6DAA79B5" w14:textId="77777777" w:rsidTr="009D675A">
        <w:tc>
          <w:tcPr>
            <w:tcW w:w="2405" w:type="dxa"/>
          </w:tcPr>
          <w:p w14:paraId="16F1101E" w14:textId="77777777" w:rsidR="00A6569F" w:rsidRPr="007A0E59" w:rsidRDefault="00A6569F" w:rsidP="009D675A">
            <w:r w:rsidRPr="007A0E59">
              <w:t>Actor</w:t>
            </w:r>
          </w:p>
        </w:tc>
        <w:tc>
          <w:tcPr>
            <w:tcW w:w="6657" w:type="dxa"/>
          </w:tcPr>
          <w:p w14:paraId="39041BC7" w14:textId="464A2FE9" w:rsidR="00A6569F" w:rsidRPr="007A0E59" w:rsidRDefault="00A6569F" w:rsidP="009D675A">
            <w:r>
              <w:t xml:space="preserve">Medewerker of </w:t>
            </w:r>
            <w:r w:rsidR="0017389D">
              <w:t>Manager</w:t>
            </w:r>
          </w:p>
        </w:tc>
      </w:tr>
      <w:tr w:rsidR="00A6569F" w:rsidRPr="007A0E59" w14:paraId="01131F49"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400BFB7B" w14:textId="77777777" w:rsidR="00A6569F" w:rsidRPr="007A0E59" w:rsidRDefault="00A6569F" w:rsidP="009D675A">
            <w:r w:rsidRPr="007A0E59">
              <w:t>Preconditie</w:t>
            </w:r>
          </w:p>
        </w:tc>
        <w:tc>
          <w:tcPr>
            <w:tcW w:w="6657" w:type="dxa"/>
          </w:tcPr>
          <w:p w14:paraId="26BB78B9" w14:textId="2BF0097E" w:rsidR="00A6569F" w:rsidRPr="007A0E59" w:rsidRDefault="002820FA" w:rsidP="009D675A">
            <w:r>
              <w:t>Inloggen als</w:t>
            </w:r>
            <w:r w:rsidR="00A6569F">
              <w:t xml:space="preserve"> </w:t>
            </w:r>
            <w:r w:rsidR="0017389D">
              <w:t>Manager</w:t>
            </w:r>
            <w:r w:rsidR="00A6569F">
              <w:t xml:space="preserve"> of </w:t>
            </w:r>
            <w:r w:rsidR="0017389D">
              <w:t xml:space="preserve">Medewerker </w:t>
            </w:r>
          </w:p>
        </w:tc>
      </w:tr>
      <w:tr w:rsidR="00A6569F" w:rsidRPr="007A0E59" w14:paraId="5A454E77" w14:textId="77777777" w:rsidTr="009D675A">
        <w:tc>
          <w:tcPr>
            <w:tcW w:w="2405" w:type="dxa"/>
          </w:tcPr>
          <w:p w14:paraId="55A3F156" w14:textId="77777777" w:rsidR="00A6569F" w:rsidRPr="007A0E59" w:rsidRDefault="00A6569F" w:rsidP="009D675A">
            <w:r w:rsidRPr="007A0E59">
              <w:t>Beschrijving</w:t>
            </w:r>
          </w:p>
        </w:tc>
        <w:tc>
          <w:tcPr>
            <w:tcW w:w="6657" w:type="dxa"/>
          </w:tcPr>
          <w:p w14:paraId="0D6E4477" w14:textId="1A3E7B6F" w:rsidR="00A6569F" w:rsidRPr="007A0E59" w:rsidRDefault="00E24205" w:rsidP="009D675A">
            <w:r>
              <w:t>Op de tabblad “alle films” indrukken en rechtsboven op de knop “Toevoegen film” vult hij/zij de gegevens in van de film en klikt op “Toevoegen”.</w:t>
            </w:r>
          </w:p>
        </w:tc>
      </w:tr>
      <w:tr w:rsidR="00A6569F" w:rsidRPr="007A0E59" w14:paraId="43CA1331"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FDFFEC7" w14:textId="77777777" w:rsidR="00A6569F" w:rsidRPr="007A0E59" w:rsidRDefault="00A6569F" w:rsidP="009D675A">
            <w:r w:rsidRPr="007A0E59">
              <w:t>Uitzonderingen</w:t>
            </w:r>
          </w:p>
        </w:tc>
        <w:tc>
          <w:tcPr>
            <w:tcW w:w="6657" w:type="dxa"/>
          </w:tcPr>
          <w:p w14:paraId="3F3DE013" w14:textId="30BC0757" w:rsidR="00A6569F" w:rsidRPr="007A0E59" w:rsidRDefault="002820FA" w:rsidP="009D675A">
            <w:r>
              <w:t xml:space="preserve">De film </w:t>
            </w:r>
            <w:r w:rsidR="00AD66D6">
              <w:t>titel</w:t>
            </w:r>
            <w:r>
              <w:t xml:space="preserve"> bestaat al</w:t>
            </w:r>
          </w:p>
        </w:tc>
      </w:tr>
      <w:tr w:rsidR="00A6569F" w:rsidRPr="007A0E59" w14:paraId="7627EA86" w14:textId="77777777" w:rsidTr="009D675A">
        <w:tc>
          <w:tcPr>
            <w:tcW w:w="2405" w:type="dxa"/>
          </w:tcPr>
          <w:p w14:paraId="3A4F13EC" w14:textId="77777777" w:rsidR="00A6569F" w:rsidRPr="007A0E59" w:rsidRDefault="00A6569F" w:rsidP="009D675A">
            <w:r w:rsidRPr="007A0E59">
              <w:t>Postconditie</w:t>
            </w:r>
          </w:p>
        </w:tc>
        <w:tc>
          <w:tcPr>
            <w:tcW w:w="6657" w:type="dxa"/>
          </w:tcPr>
          <w:p w14:paraId="06BC0567" w14:textId="4846629E" w:rsidR="00A6569F" w:rsidRPr="007A0E59" w:rsidRDefault="002F34CF" w:rsidP="009D675A">
            <w:r>
              <w:t>Film</w:t>
            </w:r>
            <w:r w:rsidR="00A6569F">
              <w:t xml:space="preserve"> word aangemaakt en opgeslagen in uw database</w:t>
            </w:r>
          </w:p>
        </w:tc>
      </w:tr>
    </w:tbl>
    <w:p w14:paraId="1FA118AF" w14:textId="77777777" w:rsidR="008850BA" w:rsidRDefault="008850BA"/>
    <w:p w14:paraId="32BC686B" w14:textId="77777777" w:rsidR="00A6569F" w:rsidRPr="007A0E59" w:rsidRDefault="00A6569F" w:rsidP="00A6569F">
      <w:pPr>
        <w:pStyle w:val="Kop3"/>
      </w:pPr>
      <w:r w:rsidRPr="007A0E59">
        <w:t xml:space="preserve">Wireframe </w:t>
      </w:r>
    </w:p>
    <w:p w14:paraId="55FCE474" w14:textId="61D5173F" w:rsidR="008850BA" w:rsidRDefault="008850BA"/>
    <w:p w14:paraId="46E9B550" w14:textId="05F54B1D" w:rsidR="008850BA" w:rsidRDefault="002F34CF">
      <w:r>
        <w:rPr>
          <w:noProof/>
        </w:rPr>
        <w:drawing>
          <wp:inline distT="0" distB="0" distL="0" distR="0" wp14:anchorId="2E4F4B89" wp14:editId="58A40C9E">
            <wp:extent cx="5760720" cy="3248025"/>
            <wp:effectExtent l="0" t="0" r="0"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48025"/>
                    </a:xfrm>
                    <a:prstGeom prst="rect">
                      <a:avLst/>
                    </a:prstGeom>
                  </pic:spPr>
                </pic:pic>
              </a:graphicData>
            </a:graphic>
          </wp:inline>
        </w:drawing>
      </w:r>
    </w:p>
    <w:p w14:paraId="06EF67F2" w14:textId="25E5314C" w:rsidR="00FA3594" w:rsidRDefault="00FA3594"/>
    <w:p w14:paraId="6DA57021" w14:textId="77777777" w:rsidR="00BB2710" w:rsidRDefault="00BB2710">
      <w:pPr>
        <w:rPr>
          <w:rFonts w:asciiTheme="majorHAnsi" w:eastAsiaTheme="majorEastAsia" w:hAnsiTheme="majorHAnsi" w:cstheme="majorBidi"/>
          <w:color w:val="2F5496" w:themeColor="accent1" w:themeShade="BF"/>
          <w:sz w:val="26"/>
          <w:szCs w:val="26"/>
        </w:rPr>
      </w:pPr>
      <w:r>
        <w:br w:type="page"/>
      </w:r>
    </w:p>
    <w:p w14:paraId="2249E64C" w14:textId="05ECEF4F" w:rsidR="00F8440F" w:rsidRPr="007A0E59" w:rsidRDefault="00F8440F" w:rsidP="00F8440F">
      <w:pPr>
        <w:pStyle w:val="Kop2"/>
      </w:pPr>
      <w:r w:rsidRPr="007A0E59">
        <w:lastRenderedPageBreak/>
        <w:t xml:space="preserve">Functie: </w:t>
      </w:r>
      <w:r>
        <w:t xml:space="preserve">Film </w:t>
      </w:r>
      <w:r w:rsidR="00D3197E">
        <w:t>bewerken</w:t>
      </w:r>
    </w:p>
    <w:p w14:paraId="0814C6BB" w14:textId="77777777" w:rsidR="00F8440F" w:rsidRPr="007A0E59" w:rsidRDefault="00F8440F" w:rsidP="00F8440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8440F" w:rsidRPr="007A0E59" w14:paraId="01885013"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2018B499" w14:textId="77777777" w:rsidR="00F8440F" w:rsidRPr="007A0E59" w:rsidRDefault="00F8440F" w:rsidP="009D675A">
            <w:r w:rsidRPr="007A0E59">
              <w:t>Naam van de functie</w:t>
            </w:r>
          </w:p>
        </w:tc>
        <w:tc>
          <w:tcPr>
            <w:tcW w:w="6657" w:type="dxa"/>
          </w:tcPr>
          <w:p w14:paraId="6ED5220D" w14:textId="156977B7" w:rsidR="00F8440F" w:rsidRPr="007A0E59" w:rsidRDefault="00F8440F" w:rsidP="009D675A">
            <w:r>
              <w:t>Film bewerken</w:t>
            </w:r>
          </w:p>
        </w:tc>
      </w:tr>
      <w:tr w:rsidR="00F8440F" w:rsidRPr="007A0E59" w14:paraId="56128219" w14:textId="77777777" w:rsidTr="009D675A">
        <w:tc>
          <w:tcPr>
            <w:tcW w:w="2405" w:type="dxa"/>
          </w:tcPr>
          <w:p w14:paraId="6574AC69" w14:textId="77777777" w:rsidR="00F8440F" w:rsidRPr="007A0E59" w:rsidRDefault="00F8440F" w:rsidP="009D675A">
            <w:r w:rsidRPr="007A0E59">
              <w:t>Actor</w:t>
            </w:r>
          </w:p>
        </w:tc>
        <w:tc>
          <w:tcPr>
            <w:tcW w:w="6657" w:type="dxa"/>
          </w:tcPr>
          <w:p w14:paraId="48072B3C" w14:textId="77777777" w:rsidR="00F8440F" w:rsidRPr="007A0E59" w:rsidRDefault="00F8440F" w:rsidP="009D675A">
            <w:r>
              <w:t>Medewerker of Manager</w:t>
            </w:r>
          </w:p>
        </w:tc>
      </w:tr>
      <w:tr w:rsidR="00F8440F" w:rsidRPr="007A0E59" w14:paraId="562DD3CE"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1F15E91A" w14:textId="77777777" w:rsidR="00F8440F" w:rsidRPr="007A0E59" w:rsidRDefault="00F8440F" w:rsidP="009D675A">
            <w:r w:rsidRPr="007A0E59">
              <w:t>Preconditie</w:t>
            </w:r>
          </w:p>
        </w:tc>
        <w:tc>
          <w:tcPr>
            <w:tcW w:w="6657" w:type="dxa"/>
          </w:tcPr>
          <w:p w14:paraId="269C5321" w14:textId="76976B41" w:rsidR="00F8440F" w:rsidRPr="007A0E59" w:rsidRDefault="005D619D" w:rsidP="009D675A">
            <w:r>
              <w:t>Inloggen als</w:t>
            </w:r>
            <w:r w:rsidR="00F8440F">
              <w:t xml:space="preserve"> Manager of Medewerker</w:t>
            </w:r>
            <w:r>
              <w:t xml:space="preserve">, vervolgens </w:t>
            </w:r>
            <w:r w:rsidR="00F8440F">
              <w:t>op de tabblad “alle films” indrukken en klik naast het gewenste film op het TV symbool knop en vervolgens op bewerken klikt kan hij/zij de film informatie bewerken.</w:t>
            </w:r>
          </w:p>
        </w:tc>
      </w:tr>
      <w:tr w:rsidR="00F8440F" w:rsidRPr="007A0E59" w14:paraId="2A1AE5CC" w14:textId="77777777" w:rsidTr="009D675A">
        <w:tc>
          <w:tcPr>
            <w:tcW w:w="2405" w:type="dxa"/>
          </w:tcPr>
          <w:p w14:paraId="3723763B" w14:textId="77777777" w:rsidR="00F8440F" w:rsidRPr="007A0E59" w:rsidRDefault="00F8440F" w:rsidP="009D675A">
            <w:r w:rsidRPr="007A0E59">
              <w:t>Beschrijving</w:t>
            </w:r>
          </w:p>
        </w:tc>
        <w:tc>
          <w:tcPr>
            <w:tcW w:w="6657" w:type="dxa"/>
          </w:tcPr>
          <w:p w14:paraId="667B7A97" w14:textId="316E74D0" w:rsidR="00F8440F" w:rsidRPr="007A0E59" w:rsidRDefault="005D619D" w:rsidP="009D675A">
            <w:r>
              <w:t>Een manager of medewerker kan een film bewerken als hij/zij naast het knopje bewerken klikt.</w:t>
            </w:r>
          </w:p>
        </w:tc>
      </w:tr>
      <w:tr w:rsidR="00F8440F" w:rsidRPr="007A0E59" w14:paraId="78313F00" w14:textId="77777777" w:rsidTr="009D675A">
        <w:trPr>
          <w:cnfStyle w:val="000000100000" w:firstRow="0" w:lastRow="0" w:firstColumn="0" w:lastColumn="0" w:oddVBand="0" w:evenVBand="0" w:oddHBand="1" w:evenHBand="0" w:firstRowFirstColumn="0" w:firstRowLastColumn="0" w:lastRowFirstColumn="0" w:lastRowLastColumn="0"/>
        </w:trPr>
        <w:tc>
          <w:tcPr>
            <w:tcW w:w="2405" w:type="dxa"/>
          </w:tcPr>
          <w:p w14:paraId="64EE8F03" w14:textId="77777777" w:rsidR="00F8440F" w:rsidRPr="007A0E59" w:rsidRDefault="00F8440F" w:rsidP="009D675A">
            <w:r w:rsidRPr="007A0E59">
              <w:t>Uitzonderingen</w:t>
            </w:r>
          </w:p>
        </w:tc>
        <w:tc>
          <w:tcPr>
            <w:tcW w:w="6657" w:type="dxa"/>
          </w:tcPr>
          <w:p w14:paraId="2EF14001" w14:textId="3A7C066E" w:rsidR="00F8440F" w:rsidRPr="007A0E59" w:rsidRDefault="005D619D" w:rsidP="009D675A">
            <w:r>
              <w:t>Film titel bestaat al.</w:t>
            </w:r>
          </w:p>
        </w:tc>
      </w:tr>
      <w:tr w:rsidR="00F8440F" w:rsidRPr="007A0E59" w14:paraId="4F68D91D" w14:textId="77777777" w:rsidTr="009D675A">
        <w:tc>
          <w:tcPr>
            <w:tcW w:w="2405" w:type="dxa"/>
          </w:tcPr>
          <w:p w14:paraId="144ADEA2" w14:textId="77777777" w:rsidR="00F8440F" w:rsidRPr="007A0E59" w:rsidRDefault="00F8440F" w:rsidP="009D675A">
            <w:r w:rsidRPr="007A0E59">
              <w:t>Postconditie</w:t>
            </w:r>
          </w:p>
        </w:tc>
        <w:tc>
          <w:tcPr>
            <w:tcW w:w="6657" w:type="dxa"/>
          </w:tcPr>
          <w:p w14:paraId="174BBB9B" w14:textId="7EF7B528" w:rsidR="00F8440F" w:rsidRPr="007A0E59" w:rsidRDefault="00F8440F" w:rsidP="009D675A">
            <w:r>
              <w:t xml:space="preserve">Film word </w:t>
            </w:r>
            <w:r w:rsidR="00CF6281">
              <w:t>bewerkt en opgeslagen in de database</w:t>
            </w:r>
          </w:p>
        </w:tc>
      </w:tr>
    </w:tbl>
    <w:p w14:paraId="5B348C94" w14:textId="77777777" w:rsidR="00D3197E" w:rsidRDefault="00D3197E" w:rsidP="00F8440F"/>
    <w:p w14:paraId="25A7070D" w14:textId="77777777" w:rsidR="00F8440F" w:rsidRPr="007A0E59" w:rsidRDefault="00F8440F" w:rsidP="00F8440F">
      <w:pPr>
        <w:pStyle w:val="Kop3"/>
      </w:pPr>
      <w:r w:rsidRPr="007A0E59">
        <w:t xml:space="preserve">Wireframe </w:t>
      </w:r>
    </w:p>
    <w:p w14:paraId="64A1086C" w14:textId="1EB05D32" w:rsidR="002F34CF" w:rsidRDefault="002F34CF"/>
    <w:p w14:paraId="6EF40833" w14:textId="44BFDEFF" w:rsidR="00D3197E" w:rsidRDefault="00D3197E">
      <w:r>
        <w:rPr>
          <w:noProof/>
        </w:rPr>
        <w:drawing>
          <wp:inline distT="0" distB="0" distL="0" distR="0" wp14:anchorId="0FDABF9F" wp14:editId="19B78D02">
            <wp:extent cx="5760720" cy="3237865"/>
            <wp:effectExtent l="0" t="0" r="0"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37865"/>
                    </a:xfrm>
                    <a:prstGeom prst="rect">
                      <a:avLst/>
                    </a:prstGeom>
                  </pic:spPr>
                </pic:pic>
              </a:graphicData>
            </a:graphic>
          </wp:inline>
        </w:drawing>
      </w:r>
    </w:p>
    <w:p w14:paraId="265C7D1F" w14:textId="4538D25F" w:rsidR="002F34CF" w:rsidRDefault="002F34CF"/>
    <w:p w14:paraId="2FEB649F" w14:textId="748006FE" w:rsidR="002F34CF" w:rsidRDefault="002F34CF"/>
    <w:p w14:paraId="66E1F7D1" w14:textId="77777777" w:rsidR="00BB2710" w:rsidRDefault="00BB2710">
      <w:pPr>
        <w:rPr>
          <w:rFonts w:asciiTheme="majorHAnsi" w:eastAsiaTheme="majorEastAsia" w:hAnsiTheme="majorHAnsi" w:cstheme="majorBidi"/>
          <w:color w:val="FF0000"/>
          <w:sz w:val="26"/>
          <w:szCs w:val="26"/>
        </w:rPr>
      </w:pPr>
      <w:r>
        <w:rPr>
          <w:color w:val="FF0000"/>
        </w:rPr>
        <w:br w:type="page"/>
      </w:r>
    </w:p>
    <w:p w14:paraId="63E217D1" w14:textId="1619626F" w:rsidR="00305D7F" w:rsidRPr="001B4519" w:rsidRDefault="00305D7F" w:rsidP="00305D7F">
      <w:pPr>
        <w:pStyle w:val="Kop2"/>
        <w:rPr>
          <w:color w:val="FF0000"/>
        </w:rPr>
      </w:pPr>
      <w:r w:rsidRPr="001B4519">
        <w:rPr>
          <w:color w:val="FF0000"/>
        </w:rPr>
        <w:lastRenderedPageBreak/>
        <w:t>Functie: Film verwijderen</w:t>
      </w:r>
    </w:p>
    <w:p w14:paraId="73B89CB7" w14:textId="77777777" w:rsidR="00305D7F" w:rsidRPr="007A0E59" w:rsidRDefault="00305D7F" w:rsidP="00305D7F">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305D7F" w:rsidRPr="007A0E59" w14:paraId="4BF7A8B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0C6118FC" w14:textId="77777777" w:rsidR="00305D7F" w:rsidRPr="007A0E59" w:rsidRDefault="00305D7F" w:rsidP="00675721">
            <w:r w:rsidRPr="007A0E59">
              <w:t>Naam van de functie</w:t>
            </w:r>
          </w:p>
        </w:tc>
        <w:tc>
          <w:tcPr>
            <w:tcW w:w="6657" w:type="dxa"/>
          </w:tcPr>
          <w:p w14:paraId="040842CF" w14:textId="2A79A20A" w:rsidR="00305D7F" w:rsidRPr="007A0E59" w:rsidRDefault="00305D7F" w:rsidP="00675721">
            <w:r>
              <w:t>Film verwijderen</w:t>
            </w:r>
          </w:p>
        </w:tc>
      </w:tr>
      <w:tr w:rsidR="00305D7F" w:rsidRPr="007A0E59" w14:paraId="7F8C3602" w14:textId="77777777" w:rsidTr="00675721">
        <w:tc>
          <w:tcPr>
            <w:tcW w:w="2405" w:type="dxa"/>
          </w:tcPr>
          <w:p w14:paraId="771019B8" w14:textId="77777777" w:rsidR="00305D7F" w:rsidRPr="007A0E59" w:rsidRDefault="00305D7F" w:rsidP="00675721">
            <w:r w:rsidRPr="007A0E59">
              <w:t>Actor</w:t>
            </w:r>
          </w:p>
        </w:tc>
        <w:tc>
          <w:tcPr>
            <w:tcW w:w="6657" w:type="dxa"/>
          </w:tcPr>
          <w:p w14:paraId="3FB78C3F" w14:textId="77777777" w:rsidR="00305D7F" w:rsidRPr="007A0E59" w:rsidRDefault="00305D7F" w:rsidP="00675721">
            <w:r>
              <w:t>Medewerker of Manager</w:t>
            </w:r>
          </w:p>
        </w:tc>
      </w:tr>
      <w:tr w:rsidR="00305D7F" w:rsidRPr="007A0E59" w14:paraId="164EF657"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100E4DC" w14:textId="77777777" w:rsidR="00305D7F" w:rsidRPr="007A0E59" w:rsidRDefault="00305D7F" w:rsidP="00675721">
            <w:r w:rsidRPr="007A0E59">
              <w:t>Preconditie</w:t>
            </w:r>
          </w:p>
        </w:tc>
        <w:tc>
          <w:tcPr>
            <w:tcW w:w="6657" w:type="dxa"/>
          </w:tcPr>
          <w:p w14:paraId="5A58A8C2" w14:textId="71C42DB6" w:rsidR="00305D7F" w:rsidRPr="007A0E59" w:rsidRDefault="00305D7F" w:rsidP="00675721">
            <w:r>
              <w:t>Als Manager of Medewerker op de tabblad “alle films” indrukken en naast het gewenste film op “verwijderen” knop klikken om een film te verwijderen.</w:t>
            </w:r>
          </w:p>
        </w:tc>
      </w:tr>
      <w:tr w:rsidR="00305D7F" w:rsidRPr="007A0E59" w14:paraId="7866BEA7" w14:textId="77777777" w:rsidTr="00675721">
        <w:tc>
          <w:tcPr>
            <w:tcW w:w="2405" w:type="dxa"/>
          </w:tcPr>
          <w:p w14:paraId="6E4D359A" w14:textId="77777777" w:rsidR="00305D7F" w:rsidRPr="007A0E59" w:rsidRDefault="00305D7F" w:rsidP="00675721">
            <w:r w:rsidRPr="007A0E59">
              <w:t>Beschrijving</w:t>
            </w:r>
          </w:p>
        </w:tc>
        <w:tc>
          <w:tcPr>
            <w:tcW w:w="6657" w:type="dxa"/>
          </w:tcPr>
          <w:p w14:paraId="230E5885" w14:textId="61298EA5" w:rsidR="00305D7F" w:rsidRPr="007A0E59" w:rsidRDefault="00305D7F" w:rsidP="00675721">
            <w:r>
              <w:t>Film updated in de database naar active 0</w:t>
            </w:r>
          </w:p>
        </w:tc>
      </w:tr>
      <w:tr w:rsidR="00305D7F" w:rsidRPr="007A0E59" w14:paraId="7555B811"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18AD12CB" w14:textId="77777777" w:rsidR="00305D7F" w:rsidRPr="007A0E59" w:rsidRDefault="00305D7F" w:rsidP="00675721">
            <w:r w:rsidRPr="007A0E59">
              <w:t>Uitzonderingen</w:t>
            </w:r>
          </w:p>
        </w:tc>
        <w:tc>
          <w:tcPr>
            <w:tcW w:w="6657" w:type="dxa"/>
          </w:tcPr>
          <w:p w14:paraId="42B6AE9E" w14:textId="77777777" w:rsidR="00305D7F" w:rsidRPr="007A0E59" w:rsidRDefault="00305D7F" w:rsidP="00675721">
            <w:r>
              <w:t>Geen</w:t>
            </w:r>
          </w:p>
        </w:tc>
      </w:tr>
      <w:tr w:rsidR="00305D7F" w:rsidRPr="007A0E59" w14:paraId="0E69D7C0" w14:textId="77777777" w:rsidTr="00675721">
        <w:tc>
          <w:tcPr>
            <w:tcW w:w="2405" w:type="dxa"/>
          </w:tcPr>
          <w:p w14:paraId="748347C1" w14:textId="77777777" w:rsidR="00305D7F" w:rsidRPr="007A0E59" w:rsidRDefault="00305D7F" w:rsidP="00675721">
            <w:r w:rsidRPr="007A0E59">
              <w:t>Postconditie</w:t>
            </w:r>
          </w:p>
        </w:tc>
        <w:tc>
          <w:tcPr>
            <w:tcW w:w="6657" w:type="dxa"/>
          </w:tcPr>
          <w:p w14:paraId="6B64A063" w14:textId="3308B7F8" w:rsidR="00305D7F" w:rsidRPr="007A0E59" w:rsidRDefault="00305D7F" w:rsidP="00675721">
            <w:r>
              <w:t>Film word zogenaamd “verwijderd” maar staat nog steeds in de database.</w:t>
            </w:r>
          </w:p>
        </w:tc>
      </w:tr>
    </w:tbl>
    <w:p w14:paraId="0D8695E1" w14:textId="77777777" w:rsidR="00305D7F" w:rsidRDefault="00305D7F" w:rsidP="00305D7F"/>
    <w:p w14:paraId="7F3083E5" w14:textId="77777777" w:rsidR="00305D7F" w:rsidRPr="007A0E59" w:rsidRDefault="00305D7F" w:rsidP="00305D7F">
      <w:pPr>
        <w:pStyle w:val="Kop3"/>
      </w:pPr>
      <w:r w:rsidRPr="007A0E59">
        <w:t xml:space="preserve">Wireframe </w:t>
      </w:r>
    </w:p>
    <w:p w14:paraId="6E99394E" w14:textId="07384912" w:rsidR="002F34CF" w:rsidRDefault="002F34CF"/>
    <w:p w14:paraId="1557E207" w14:textId="58D3ABD4" w:rsidR="002F34CF" w:rsidRDefault="004167F8">
      <w:r>
        <w:rPr>
          <w:noProof/>
        </w:rPr>
        <w:drawing>
          <wp:inline distT="0" distB="0" distL="0" distR="0" wp14:anchorId="4B73D8E7" wp14:editId="39B2E448">
            <wp:extent cx="5760720" cy="3250565"/>
            <wp:effectExtent l="0" t="0" r="0" b="6985"/>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7"/>
                    <a:stretch>
                      <a:fillRect/>
                    </a:stretch>
                  </pic:blipFill>
                  <pic:spPr>
                    <a:xfrm>
                      <a:off x="0" y="0"/>
                      <a:ext cx="5760720" cy="3250565"/>
                    </a:xfrm>
                    <a:prstGeom prst="rect">
                      <a:avLst/>
                    </a:prstGeom>
                  </pic:spPr>
                </pic:pic>
              </a:graphicData>
            </a:graphic>
          </wp:inline>
        </w:drawing>
      </w:r>
    </w:p>
    <w:p w14:paraId="3B586423" w14:textId="49065A59" w:rsidR="002F34CF" w:rsidRDefault="002F34CF"/>
    <w:p w14:paraId="42035D26" w14:textId="77777777" w:rsidR="00BB2710" w:rsidRDefault="00BB2710">
      <w:pPr>
        <w:rPr>
          <w:rFonts w:asciiTheme="majorHAnsi" w:eastAsiaTheme="majorEastAsia" w:hAnsiTheme="majorHAnsi" w:cstheme="majorBidi"/>
          <w:color w:val="2F5496" w:themeColor="accent1" w:themeShade="BF"/>
          <w:sz w:val="26"/>
          <w:szCs w:val="26"/>
        </w:rPr>
      </w:pPr>
      <w:r>
        <w:br w:type="page"/>
      </w:r>
    </w:p>
    <w:p w14:paraId="156653D0" w14:textId="5DB69F1F" w:rsidR="00802F77" w:rsidRPr="007A0E59" w:rsidRDefault="00802F77" w:rsidP="00802F77">
      <w:pPr>
        <w:pStyle w:val="Kop2"/>
      </w:pPr>
      <w:r w:rsidRPr="007A0E59">
        <w:lastRenderedPageBreak/>
        <w:t xml:space="preserve">Functie: </w:t>
      </w:r>
      <w:r>
        <w:t>Medewerkers toevoegen</w:t>
      </w:r>
    </w:p>
    <w:p w14:paraId="11AA1195" w14:textId="77777777" w:rsidR="00802F77" w:rsidRPr="007A0E59" w:rsidRDefault="00802F77" w:rsidP="00802F77">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02F77" w:rsidRPr="007A0E59" w14:paraId="715D6905"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4712B63" w14:textId="77777777" w:rsidR="00802F77" w:rsidRPr="007A0E59" w:rsidRDefault="00802F77" w:rsidP="00675721">
            <w:r w:rsidRPr="007A0E59">
              <w:t>Naam van de functie</w:t>
            </w:r>
          </w:p>
        </w:tc>
        <w:tc>
          <w:tcPr>
            <w:tcW w:w="6657" w:type="dxa"/>
          </w:tcPr>
          <w:p w14:paraId="449A5FE3" w14:textId="12838B55" w:rsidR="00802F77" w:rsidRPr="007A0E59" w:rsidRDefault="00802F77" w:rsidP="00675721">
            <w:r>
              <w:t>Medewerkers toevoegen</w:t>
            </w:r>
          </w:p>
        </w:tc>
      </w:tr>
      <w:tr w:rsidR="00802F77" w:rsidRPr="007A0E59" w14:paraId="300636E1" w14:textId="77777777" w:rsidTr="00675721">
        <w:tc>
          <w:tcPr>
            <w:tcW w:w="2405" w:type="dxa"/>
          </w:tcPr>
          <w:p w14:paraId="2792D1B0" w14:textId="77777777" w:rsidR="00802F77" w:rsidRPr="007A0E59" w:rsidRDefault="00802F77" w:rsidP="00675721">
            <w:r w:rsidRPr="007A0E59">
              <w:t>Actor</w:t>
            </w:r>
          </w:p>
        </w:tc>
        <w:tc>
          <w:tcPr>
            <w:tcW w:w="6657" w:type="dxa"/>
          </w:tcPr>
          <w:p w14:paraId="468323EE" w14:textId="5B84FC9E" w:rsidR="00802F77" w:rsidRPr="007A0E59" w:rsidRDefault="00802F77" w:rsidP="00675721">
            <w:r>
              <w:t>Manager</w:t>
            </w:r>
          </w:p>
        </w:tc>
      </w:tr>
      <w:tr w:rsidR="00802F77" w:rsidRPr="007A0E59" w14:paraId="5E81104A"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79743246" w14:textId="77777777" w:rsidR="00802F77" w:rsidRPr="007A0E59" w:rsidRDefault="00802F77" w:rsidP="00675721">
            <w:r w:rsidRPr="007A0E59">
              <w:t>Preconditie</w:t>
            </w:r>
          </w:p>
        </w:tc>
        <w:tc>
          <w:tcPr>
            <w:tcW w:w="6657" w:type="dxa"/>
          </w:tcPr>
          <w:p w14:paraId="79B98DC7" w14:textId="46262764" w:rsidR="00802F77" w:rsidRPr="007A0E59" w:rsidRDefault="00802F77" w:rsidP="00675721">
            <w:r>
              <w:t xml:space="preserve">Als Manager </w:t>
            </w:r>
            <w:r w:rsidR="001B4519">
              <w:t>ingelogd zijn en naar de tabblad “medewerkers” navigeren.</w:t>
            </w:r>
          </w:p>
        </w:tc>
      </w:tr>
      <w:tr w:rsidR="00802F77" w:rsidRPr="007A0E59" w14:paraId="2EB523F3" w14:textId="77777777" w:rsidTr="00675721">
        <w:tc>
          <w:tcPr>
            <w:tcW w:w="2405" w:type="dxa"/>
          </w:tcPr>
          <w:p w14:paraId="185AD09C" w14:textId="77777777" w:rsidR="00802F77" w:rsidRPr="007A0E59" w:rsidRDefault="00802F77" w:rsidP="00675721">
            <w:r w:rsidRPr="007A0E59">
              <w:t>Beschrijving</w:t>
            </w:r>
          </w:p>
        </w:tc>
        <w:tc>
          <w:tcPr>
            <w:tcW w:w="6657" w:type="dxa"/>
          </w:tcPr>
          <w:p w14:paraId="6F01AF76" w14:textId="62B0DF0B" w:rsidR="00802F77" w:rsidRPr="007A0E59" w:rsidRDefault="001B4519" w:rsidP="00675721">
            <w:r>
              <w:t>Managers kunnen via tabblad medewerkers een medewerker aannemen door de knop aannemen te klikken en vervolgens hun gegevens invullen</w:t>
            </w:r>
          </w:p>
        </w:tc>
      </w:tr>
      <w:tr w:rsidR="00802F77" w:rsidRPr="007A0E59" w14:paraId="689C0E54"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7630F246" w14:textId="77777777" w:rsidR="00802F77" w:rsidRPr="007A0E59" w:rsidRDefault="00802F77" w:rsidP="00675721">
            <w:r w:rsidRPr="007A0E59">
              <w:t>Uitzonderingen</w:t>
            </w:r>
          </w:p>
        </w:tc>
        <w:tc>
          <w:tcPr>
            <w:tcW w:w="6657" w:type="dxa"/>
          </w:tcPr>
          <w:p w14:paraId="4ECB4ED5" w14:textId="44B225ED" w:rsidR="00802F77" w:rsidRPr="007A0E59" w:rsidRDefault="001B4519" w:rsidP="00675721">
            <w:r>
              <w:t>E-mail bestaat al in de database</w:t>
            </w:r>
          </w:p>
        </w:tc>
      </w:tr>
      <w:tr w:rsidR="00802F77" w:rsidRPr="007A0E59" w14:paraId="2E5FA0D2" w14:textId="77777777" w:rsidTr="00675721">
        <w:tc>
          <w:tcPr>
            <w:tcW w:w="2405" w:type="dxa"/>
          </w:tcPr>
          <w:p w14:paraId="45DE9B42" w14:textId="77777777" w:rsidR="00802F77" w:rsidRPr="007A0E59" w:rsidRDefault="00802F77" w:rsidP="00675721">
            <w:r w:rsidRPr="007A0E59">
              <w:t>Postconditie</w:t>
            </w:r>
          </w:p>
        </w:tc>
        <w:tc>
          <w:tcPr>
            <w:tcW w:w="6657" w:type="dxa"/>
          </w:tcPr>
          <w:p w14:paraId="07F71EA7" w14:textId="1C3032F9" w:rsidR="00802F77" w:rsidRPr="007A0E59" w:rsidRDefault="00802F77" w:rsidP="00675721">
            <w:r>
              <w:t xml:space="preserve">Medewerker word toegevoegd in het medewerker overzicht en zijn gegevens worden ook opgeslagen in </w:t>
            </w:r>
            <w:r w:rsidR="006801CC">
              <w:t>de</w:t>
            </w:r>
            <w:r>
              <w:t xml:space="preserve"> database.</w:t>
            </w:r>
          </w:p>
        </w:tc>
      </w:tr>
    </w:tbl>
    <w:p w14:paraId="25A95BF4" w14:textId="77777777" w:rsidR="00802F77" w:rsidRDefault="00802F77" w:rsidP="00802F77"/>
    <w:p w14:paraId="6D3953F0" w14:textId="77777777" w:rsidR="00802F77" w:rsidRPr="007A0E59" w:rsidRDefault="00802F77" w:rsidP="00802F77">
      <w:pPr>
        <w:pStyle w:val="Kop3"/>
      </w:pPr>
      <w:r w:rsidRPr="007A0E59">
        <w:t xml:space="preserve">Wireframe </w:t>
      </w:r>
    </w:p>
    <w:p w14:paraId="13C4D4B0" w14:textId="01201AF0" w:rsidR="002F34CF" w:rsidRDefault="002F34CF"/>
    <w:p w14:paraId="47B6291A" w14:textId="36E0810A" w:rsidR="002F34CF" w:rsidRDefault="00E67DAB">
      <w:r>
        <w:rPr>
          <w:noProof/>
        </w:rPr>
        <w:drawing>
          <wp:inline distT="0" distB="0" distL="0" distR="0" wp14:anchorId="5DC33EB6" wp14:editId="687A0EFB">
            <wp:extent cx="5760720" cy="3124835"/>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124835"/>
                    </a:xfrm>
                    <a:prstGeom prst="rect">
                      <a:avLst/>
                    </a:prstGeom>
                  </pic:spPr>
                </pic:pic>
              </a:graphicData>
            </a:graphic>
          </wp:inline>
        </w:drawing>
      </w:r>
    </w:p>
    <w:p w14:paraId="4D7945AA" w14:textId="407268CB" w:rsidR="002F34CF" w:rsidRDefault="002F34CF"/>
    <w:p w14:paraId="4D7A8666" w14:textId="77777777" w:rsidR="00F377A4" w:rsidRDefault="00F377A4">
      <w:pPr>
        <w:rPr>
          <w:rFonts w:asciiTheme="majorHAnsi" w:eastAsiaTheme="majorEastAsia" w:hAnsiTheme="majorHAnsi" w:cstheme="majorBidi"/>
          <w:color w:val="2F5496" w:themeColor="accent1" w:themeShade="BF"/>
          <w:sz w:val="26"/>
          <w:szCs w:val="26"/>
        </w:rPr>
      </w:pPr>
      <w:r>
        <w:br w:type="page"/>
      </w:r>
    </w:p>
    <w:p w14:paraId="613C2DA1" w14:textId="5B7FB61E" w:rsidR="00DF56BB" w:rsidRPr="007A0E59" w:rsidRDefault="00DF56BB" w:rsidP="00DF56BB">
      <w:pPr>
        <w:pStyle w:val="Kop2"/>
      </w:pPr>
      <w:r w:rsidRPr="007A0E59">
        <w:lastRenderedPageBreak/>
        <w:t xml:space="preserve">Functie: </w:t>
      </w:r>
      <w:r>
        <w:t>Medewerkers bewerken</w:t>
      </w:r>
    </w:p>
    <w:p w14:paraId="5CAF6BE7" w14:textId="77777777" w:rsidR="00DF56BB" w:rsidRPr="007A0E59" w:rsidRDefault="00DF56BB" w:rsidP="00DF56BB">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DF56BB" w:rsidRPr="007A0E59" w14:paraId="76B63EBF"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50CB64C5" w14:textId="77777777" w:rsidR="00DF56BB" w:rsidRPr="007A0E59" w:rsidRDefault="00DF56BB" w:rsidP="00675721">
            <w:r w:rsidRPr="007A0E59">
              <w:t>Naam van de functie</w:t>
            </w:r>
          </w:p>
        </w:tc>
        <w:tc>
          <w:tcPr>
            <w:tcW w:w="6657" w:type="dxa"/>
          </w:tcPr>
          <w:p w14:paraId="25E5A9F7" w14:textId="636D7048" w:rsidR="00DF56BB" w:rsidRPr="007A0E59" w:rsidRDefault="00DF56BB" w:rsidP="00675721">
            <w:r>
              <w:t>Medewerkers bewerken</w:t>
            </w:r>
          </w:p>
        </w:tc>
      </w:tr>
      <w:tr w:rsidR="00DF56BB" w:rsidRPr="007A0E59" w14:paraId="19E37DFC" w14:textId="77777777" w:rsidTr="00675721">
        <w:tc>
          <w:tcPr>
            <w:tcW w:w="2405" w:type="dxa"/>
          </w:tcPr>
          <w:p w14:paraId="4892134E" w14:textId="77777777" w:rsidR="00DF56BB" w:rsidRPr="007A0E59" w:rsidRDefault="00DF56BB" w:rsidP="00675721">
            <w:r w:rsidRPr="007A0E59">
              <w:t>Actor</w:t>
            </w:r>
          </w:p>
        </w:tc>
        <w:tc>
          <w:tcPr>
            <w:tcW w:w="6657" w:type="dxa"/>
          </w:tcPr>
          <w:p w14:paraId="26FB8329" w14:textId="77777777" w:rsidR="00DF56BB" w:rsidRPr="007A0E59" w:rsidRDefault="00DF56BB" w:rsidP="00675721">
            <w:r>
              <w:t>Manager</w:t>
            </w:r>
          </w:p>
        </w:tc>
      </w:tr>
      <w:tr w:rsidR="00DF56BB" w:rsidRPr="007A0E59" w14:paraId="490EB7FF"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764E7F7" w14:textId="77777777" w:rsidR="00DF56BB" w:rsidRPr="007A0E59" w:rsidRDefault="00DF56BB" w:rsidP="00675721">
            <w:r w:rsidRPr="007A0E59">
              <w:t>Preconditie</w:t>
            </w:r>
          </w:p>
        </w:tc>
        <w:tc>
          <w:tcPr>
            <w:tcW w:w="6657" w:type="dxa"/>
          </w:tcPr>
          <w:p w14:paraId="0523CA26" w14:textId="5FD45ED3" w:rsidR="00DF56BB" w:rsidRPr="007A0E59" w:rsidRDefault="00DF56BB" w:rsidP="00675721">
            <w:r>
              <w:t>Als Manager op de tabblad “Medewerkers” indrukken en naast het gewenste werknemer op “Bewerk info” klikt vervolgens de data aanpast en op “Bewerken” klikken</w:t>
            </w:r>
          </w:p>
        </w:tc>
      </w:tr>
      <w:tr w:rsidR="00DF56BB" w:rsidRPr="007A0E59" w14:paraId="4EAF76A4" w14:textId="77777777" w:rsidTr="00675721">
        <w:tc>
          <w:tcPr>
            <w:tcW w:w="2405" w:type="dxa"/>
          </w:tcPr>
          <w:p w14:paraId="54B58136" w14:textId="77777777" w:rsidR="00DF56BB" w:rsidRPr="007A0E59" w:rsidRDefault="00DF56BB" w:rsidP="00675721">
            <w:r w:rsidRPr="007A0E59">
              <w:t>Beschrijving</w:t>
            </w:r>
          </w:p>
        </w:tc>
        <w:tc>
          <w:tcPr>
            <w:tcW w:w="6657" w:type="dxa"/>
          </w:tcPr>
          <w:p w14:paraId="522ACAB6" w14:textId="64C156FC" w:rsidR="00DF56BB" w:rsidRPr="007A0E59" w:rsidRDefault="00DF56BB" w:rsidP="00675721">
            <w:r>
              <w:t>Bewerken van medewerkers gegevens.</w:t>
            </w:r>
          </w:p>
        </w:tc>
      </w:tr>
      <w:tr w:rsidR="00DF56BB" w:rsidRPr="007A0E59" w14:paraId="240DDEC5"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3C675934" w14:textId="77777777" w:rsidR="00DF56BB" w:rsidRPr="007A0E59" w:rsidRDefault="00DF56BB" w:rsidP="00675721">
            <w:r w:rsidRPr="007A0E59">
              <w:t>Uitzonderingen</w:t>
            </w:r>
          </w:p>
        </w:tc>
        <w:tc>
          <w:tcPr>
            <w:tcW w:w="6657" w:type="dxa"/>
          </w:tcPr>
          <w:p w14:paraId="63D601BF" w14:textId="05744011" w:rsidR="00DF56BB" w:rsidRPr="007A0E59" w:rsidRDefault="001B6222" w:rsidP="00675721">
            <w:r>
              <w:t>E-mail bestaat al</w:t>
            </w:r>
          </w:p>
        </w:tc>
      </w:tr>
      <w:tr w:rsidR="00DF56BB" w:rsidRPr="007A0E59" w14:paraId="1B9971DA" w14:textId="77777777" w:rsidTr="00675721">
        <w:tc>
          <w:tcPr>
            <w:tcW w:w="2405" w:type="dxa"/>
          </w:tcPr>
          <w:p w14:paraId="4327F200" w14:textId="77777777" w:rsidR="00DF56BB" w:rsidRPr="007A0E59" w:rsidRDefault="00DF56BB" w:rsidP="00675721">
            <w:r w:rsidRPr="007A0E59">
              <w:t>Postconditie</w:t>
            </w:r>
          </w:p>
        </w:tc>
        <w:tc>
          <w:tcPr>
            <w:tcW w:w="6657" w:type="dxa"/>
          </w:tcPr>
          <w:p w14:paraId="6E7BB9F2" w14:textId="334E02B1" w:rsidR="00DF56BB" w:rsidRPr="007A0E59" w:rsidRDefault="00DF56BB" w:rsidP="00675721">
            <w:r>
              <w:t>Medewerker data word aangepast en opgeslagen in de database.</w:t>
            </w:r>
          </w:p>
        </w:tc>
      </w:tr>
    </w:tbl>
    <w:p w14:paraId="3232BDCA" w14:textId="77777777" w:rsidR="00F377A4" w:rsidRDefault="00F377A4" w:rsidP="00F377A4"/>
    <w:p w14:paraId="237DC2D6" w14:textId="77777777" w:rsidR="00F377A4" w:rsidRPr="007A0E59" w:rsidRDefault="00F377A4" w:rsidP="00F377A4">
      <w:pPr>
        <w:pStyle w:val="Kop3"/>
      </w:pPr>
      <w:r w:rsidRPr="007A0E59">
        <w:t xml:space="preserve">Wireframe </w:t>
      </w:r>
    </w:p>
    <w:p w14:paraId="002B0C04" w14:textId="0AEE3E7D" w:rsidR="002F34CF" w:rsidRDefault="002F34CF"/>
    <w:p w14:paraId="70E00093" w14:textId="3B36B289" w:rsidR="00DF56BB" w:rsidRDefault="00F377A4">
      <w:r>
        <w:rPr>
          <w:noProof/>
        </w:rPr>
        <w:drawing>
          <wp:inline distT="0" distB="0" distL="0" distR="0" wp14:anchorId="3C6BF368" wp14:editId="68AC78AA">
            <wp:extent cx="5760720" cy="3232785"/>
            <wp:effectExtent l="0" t="0" r="0" b="571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32785"/>
                    </a:xfrm>
                    <a:prstGeom prst="rect">
                      <a:avLst/>
                    </a:prstGeom>
                  </pic:spPr>
                </pic:pic>
              </a:graphicData>
            </a:graphic>
          </wp:inline>
        </w:drawing>
      </w:r>
    </w:p>
    <w:p w14:paraId="45CD45F2" w14:textId="7652EE51" w:rsidR="002F34CF" w:rsidRDefault="002F34CF"/>
    <w:p w14:paraId="668D9ECC" w14:textId="063BA1BD" w:rsidR="00F377A4" w:rsidRDefault="00F377A4"/>
    <w:p w14:paraId="6610B60A" w14:textId="77777777" w:rsidR="00F377A4" w:rsidRDefault="00F377A4">
      <w:pPr>
        <w:rPr>
          <w:rFonts w:asciiTheme="majorHAnsi" w:eastAsiaTheme="majorEastAsia" w:hAnsiTheme="majorHAnsi" w:cstheme="majorBidi"/>
          <w:color w:val="2F5496" w:themeColor="accent1" w:themeShade="BF"/>
          <w:sz w:val="26"/>
          <w:szCs w:val="26"/>
        </w:rPr>
      </w:pPr>
      <w:r>
        <w:br w:type="page"/>
      </w:r>
    </w:p>
    <w:p w14:paraId="1B43739A" w14:textId="56CF63B1" w:rsidR="00F377A4" w:rsidRPr="007A0E59" w:rsidRDefault="00F377A4" w:rsidP="00F377A4">
      <w:pPr>
        <w:pStyle w:val="Kop2"/>
      </w:pPr>
      <w:r w:rsidRPr="007A0E59">
        <w:lastRenderedPageBreak/>
        <w:t xml:space="preserve">Functie: </w:t>
      </w:r>
      <w:r>
        <w:t>Medewerkers bewerke</w:t>
      </w:r>
      <w:r w:rsidR="00BB2710">
        <w:t>n (wachtwoord)</w:t>
      </w:r>
    </w:p>
    <w:p w14:paraId="05B6A3A1" w14:textId="77777777" w:rsidR="00F377A4" w:rsidRPr="007A0E59" w:rsidRDefault="00F377A4" w:rsidP="00F377A4">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F377A4" w:rsidRPr="007A0E59" w14:paraId="2A630D18" w14:textId="77777777" w:rsidTr="004227B9">
        <w:trPr>
          <w:cnfStyle w:val="000000100000" w:firstRow="0" w:lastRow="0" w:firstColumn="0" w:lastColumn="0" w:oddVBand="0" w:evenVBand="0" w:oddHBand="1" w:evenHBand="0" w:firstRowFirstColumn="0" w:firstRowLastColumn="0" w:lastRowFirstColumn="0" w:lastRowLastColumn="0"/>
        </w:trPr>
        <w:tc>
          <w:tcPr>
            <w:tcW w:w="2405" w:type="dxa"/>
          </w:tcPr>
          <w:p w14:paraId="4AB0124F" w14:textId="77777777" w:rsidR="00F377A4" w:rsidRPr="007A0E59" w:rsidRDefault="00F377A4" w:rsidP="004227B9">
            <w:r w:rsidRPr="007A0E59">
              <w:t>Naam van de functie</w:t>
            </w:r>
          </w:p>
        </w:tc>
        <w:tc>
          <w:tcPr>
            <w:tcW w:w="6657" w:type="dxa"/>
          </w:tcPr>
          <w:p w14:paraId="5FBB2ABA" w14:textId="1ECFD213" w:rsidR="00F377A4" w:rsidRPr="007A0E59" w:rsidRDefault="00F377A4" w:rsidP="004227B9">
            <w:r>
              <w:t>Medewerkers bewerken</w:t>
            </w:r>
            <w:r w:rsidR="00BB2710">
              <w:t xml:space="preserve"> (wachtwoord)</w:t>
            </w:r>
          </w:p>
        </w:tc>
      </w:tr>
      <w:tr w:rsidR="00F377A4" w:rsidRPr="007A0E59" w14:paraId="2C6B1C81" w14:textId="77777777" w:rsidTr="004227B9">
        <w:tc>
          <w:tcPr>
            <w:tcW w:w="2405" w:type="dxa"/>
          </w:tcPr>
          <w:p w14:paraId="34FA1E4C" w14:textId="77777777" w:rsidR="00F377A4" w:rsidRPr="007A0E59" w:rsidRDefault="00F377A4" w:rsidP="004227B9">
            <w:r w:rsidRPr="007A0E59">
              <w:t>Actor</w:t>
            </w:r>
          </w:p>
        </w:tc>
        <w:tc>
          <w:tcPr>
            <w:tcW w:w="6657" w:type="dxa"/>
          </w:tcPr>
          <w:p w14:paraId="7A691582" w14:textId="77777777" w:rsidR="00F377A4" w:rsidRPr="007A0E59" w:rsidRDefault="00F377A4" w:rsidP="004227B9">
            <w:r>
              <w:t>Manager</w:t>
            </w:r>
          </w:p>
        </w:tc>
      </w:tr>
      <w:tr w:rsidR="00F377A4" w:rsidRPr="007A0E59" w14:paraId="7C7109F3" w14:textId="77777777" w:rsidTr="004227B9">
        <w:trPr>
          <w:cnfStyle w:val="000000100000" w:firstRow="0" w:lastRow="0" w:firstColumn="0" w:lastColumn="0" w:oddVBand="0" w:evenVBand="0" w:oddHBand="1" w:evenHBand="0" w:firstRowFirstColumn="0" w:firstRowLastColumn="0" w:lastRowFirstColumn="0" w:lastRowLastColumn="0"/>
        </w:trPr>
        <w:tc>
          <w:tcPr>
            <w:tcW w:w="2405" w:type="dxa"/>
          </w:tcPr>
          <w:p w14:paraId="24315981" w14:textId="77777777" w:rsidR="00F377A4" w:rsidRPr="007A0E59" w:rsidRDefault="00F377A4" w:rsidP="004227B9">
            <w:r w:rsidRPr="007A0E59">
              <w:t>Preconditie</w:t>
            </w:r>
          </w:p>
        </w:tc>
        <w:tc>
          <w:tcPr>
            <w:tcW w:w="6657" w:type="dxa"/>
          </w:tcPr>
          <w:p w14:paraId="14437F22" w14:textId="47EF2114" w:rsidR="00F377A4" w:rsidRPr="007A0E59" w:rsidRDefault="00BB2710" w:rsidP="004227B9">
            <w:r>
              <w:t xml:space="preserve">Als manager inloggen en naar de medewerkers menu navigeren. </w:t>
            </w:r>
          </w:p>
        </w:tc>
      </w:tr>
      <w:tr w:rsidR="00F377A4" w:rsidRPr="007A0E59" w14:paraId="719CEF24" w14:textId="77777777" w:rsidTr="004227B9">
        <w:tc>
          <w:tcPr>
            <w:tcW w:w="2405" w:type="dxa"/>
          </w:tcPr>
          <w:p w14:paraId="17979DE0" w14:textId="77777777" w:rsidR="00F377A4" w:rsidRPr="007A0E59" w:rsidRDefault="00F377A4" w:rsidP="004227B9">
            <w:r w:rsidRPr="007A0E59">
              <w:t>Beschrijving</w:t>
            </w:r>
          </w:p>
        </w:tc>
        <w:tc>
          <w:tcPr>
            <w:tcW w:w="6657" w:type="dxa"/>
          </w:tcPr>
          <w:p w14:paraId="2E9051C0" w14:textId="2977EB34" w:rsidR="00F377A4" w:rsidRPr="007A0E59" w:rsidRDefault="008D7050" w:rsidP="004227B9">
            <w:r>
              <w:t>Als manager kan je naar het bewerk knop gaan en vervolgens ziet een manager de bewerk wachtwoord knop, hiermee kan de manager een medewerker’s wachtwoord veranderen.</w:t>
            </w:r>
          </w:p>
        </w:tc>
      </w:tr>
      <w:tr w:rsidR="00F377A4" w:rsidRPr="007A0E59" w14:paraId="246532BC" w14:textId="77777777" w:rsidTr="004227B9">
        <w:trPr>
          <w:cnfStyle w:val="000000100000" w:firstRow="0" w:lastRow="0" w:firstColumn="0" w:lastColumn="0" w:oddVBand="0" w:evenVBand="0" w:oddHBand="1" w:evenHBand="0" w:firstRowFirstColumn="0" w:firstRowLastColumn="0" w:lastRowFirstColumn="0" w:lastRowLastColumn="0"/>
        </w:trPr>
        <w:tc>
          <w:tcPr>
            <w:tcW w:w="2405" w:type="dxa"/>
          </w:tcPr>
          <w:p w14:paraId="2C8F215B" w14:textId="77777777" w:rsidR="00F377A4" w:rsidRPr="007A0E59" w:rsidRDefault="00F377A4" w:rsidP="004227B9">
            <w:r w:rsidRPr="007A0E59">
              <w:t>Uitzonderingen</w:t>
            </w:r>
          </w:p>
        </w:tc>
        <w:tc>
          <w:tcPr>
            <w:tcW w:w="6657" w:type="dxa"/>
          </w:tcPr>
          <w:p w14:paraId="09FF5B7B" w14:textId="3BC39DD8" w:rsidR="00F377A4" w:rsidRPr="007A0E59" w:rsidRDefault="008D7050" w:rsidP="004227B9">
            <w:r>
              <w:t>Als wachtwoord korter is dan 6 karakters.</w:t>
            </w:r>
          </w:p>
        </w:tc>
      </w:tr>
      <w:tr w:rsidR="00F377A4" w:rsidRPr="007A0E59" w14:paraId="509CCDA9" w14:textId="77777777" w:rsidTr="004227B9">
        <w:tc>
          <w:tcPr>
            <w:tcW w:w="2405" w:type="dxa"/>
          </w:tcPr>
          <w:p w14:paraId="595820D9" w14:textId="77777777" w:rsidR="00F377A4" w:rsidRPr="007A0E59" w:rsidRDefault="00F377A4" w:rsidP="004227B9">
            <w:r w:rsidRPr="007A0E59">
              <w:t>Postconditie</w:t>
            </w:r>
          </w:p>
        </w:tc>
        <w:tc>
          <w:tcPr>
            <w:tcW w:w="6657" w:type="dxa"/>
          </w:tcPr>
          <w:p w14:paraId="24F11AC5" w14:textId="77777777" w:rsidR="00F377A4" w:rsidRPr="007A0E59" w:rsidRDefault="00F377A4" w:rsidP="004227B9">
            <w:r>
              <w:t>Medewerker data word aangepast en opgeslagen in de database.</w:t>
            </w:r>
          </w:p>
        </w:tc>
      </w:tr>
    </w:tbl>
    <w:p w14:paraId="2A8A9AEC" w14:textId="77777777" w:rsidR="00F377A4" w:rsidRDefault="00F377A4" w:rsidP="00F377A4"/>
    <w:p w14:paraId="22661100" w14:textId="77777777" w:rsidR="00F377A4" w:rsidRPr="007A0E59" w:rsidRDefault="00F377A4" w:rsidP="00F377A4">
      <w:pPr>
        <w:pStyle w:val="Kop3"/>
      </w:pPr>
      <w:r w:rsidRPr="007A0E59">
        <w:t xml:space="preserve">Wireframe </w:t>
      </w:r>
    </w:p>
    <w:p w14:paraId="38B88E9A" w14:textId="40A6E87E" w:rsidR="00F377A4" w:rsidRDefault="00F377A4"/>
    <w:p w14:paraId="5E320C27" w14:textId="14A3FE68" w:rsidR="00F377A4" w:rsidRPr="00E67DAB" w:rsidRDefault="008D7050">
      <w:pPr>
        <w:rPr>
          <w:lang w:val="en-GB"/>
        </w:rPr>
      </w:pPr>
      <w:r>
        <w:rPr>
          <w:noProof/>
        </w:rPr>
        <w:drawing>
          <wp:inline distT="0" distB="0" distL="0" distR="0" wp14:anchorId="726385E3" wp14:editId="204D63D9">
            <wp:extent cx="5760720" cy="2285365"/>
            <wp:effectExtent l="0" t="0" r="0" b="63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285365"/>
                    </a:xfrm>
                    <a:prstGeom prst="rect">
                      <a:avLst/>
                    </a:prstGeom>
                  </pic:spPr>
                </pic:pic>
              </a:graphicData>
            </a:graphic>
          </wp:inline>
        </w:drawing>
      </w:r>
    </w:p>
    <w:p w14:paraId="164273AF" w14:textId="0E5CACC9" w:rsidR="00F377A4" w:rsidRDefault="00F377A4"/>
    <w:p w14:paraId="145D54F1" w14:textId="5B9064AF" w:rsidR="00F377A4" w:rsidRDefault="00F377A4"/>
    <w:p w14:paraId="4D73842F" w14:textId="63A2ED84" w:rsidR="00F377A4" w:rsidRDefault="00F377A4"/>
    <w:p w14:paraId="7C7ED71D" w14:textId="290F5E89" w:rsidR="00F377A4" w:rsidRDefault="00F377A4"/>
    <w:p w14:paraId="4DAA6FEE" w14:textId="1E94E637" w:rsidR="00F377A4" w:rsidRDefault="00F377A4"/>
    <w:p w14:paraId="51507CE8" w14:textId="17D4C193" w:rsidR="00F377A4" w:rsidRDefault="00F377A4"/>
    <w:p w14:paraId="5812F074" w14:textId="699F79FD" w:rsidR="00F377A4" w:rsidRDefault="00F377A4"/>
    <w:p w14:paraId="2617D5AC" w14:textId="77777777" w:rsidR="00F377A4" w:rsidRDefault="00F377A4"/>
    <w:p w14:paraId="593832E1" w14:textId="77777777" w:rsidR="00F377A4" w:rsidRDefault="00F377A4">
      <w:pPr>
        <w:rPr>
          <w:rFonts w:asciiTheme="majorHAnsi" w:eastAsiaTheme="majorEastAsia" w:hAnsiTheme="majorHAnsi" w:cstheme="majorBidi"/>
          <w:color w:val="2F5496" w:themeColor="accent1" w:themeShade="BF"/>
          <w:sz w:val="26"/>
          <w:szCs w:val="26"/>
        </w:rPr>
      </w:pPr>
      <w:r>
        <w:br w:type="page"/>
      </w:r>
    </w:p>
    <w:p w14:paraId="35651543" w14:textId="2A249A17" w:rsidR="008B38B6" w:rsidRPr="007A0E59" w:rsidRDefault="008B38B6" w:rsidP="008B38B6">
      <w:pPr>
        <w:pStyle w:val="Kop2"/>
      </w:pPr>
      <w:r w:rsidRPr="007A0E59">
        <w:lastRenderedPageBreak/>
        <w:t xml:space="preserve">Functie: </w:t>
      </w:r>
      <w:r>
        <w:t>Medewerkers ontslaan</w:t>
      </w:r>
    </w:p>
    <w:p w14:paraId="01ED6BDB" w14:textId="77777777" w:rsidR="008B38B6" w:rsidRPr="007A0E59" w:rsidRDefault="008B38B6" w:rsidP="008B38B6">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8B38B6" w:rsidRPr="007A0E59" w14:paraId="0204F7F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0C4F7319" w14:textId="77777777" w:rsidR="008B38B6" w:rsidRPr="007A0E59" w:rsidRDefault="008B38B6" w:rsidP="00675721">
            <w:r w:rsidRPr="007A0E59">
              <w:t>Naam van de functie</w:t>
            </w:r>
          </w:p>
        </w:tc>
        <w:tc>
          <w:tcPr>
            <w:tcW w:w="6657" w:type="dxa"/>
          </w:tcPr>
          <w:p w14:paraId="5EFF44F3" w14:textId="03E9FEF4" w:rsidR="008B38B6" w:rsidRPr="007A0E59" w:rsidRDefault="008B38B6" w:rsidP="00675721">
            <w:r>
              <w:t>Medewerkers ontslaan</w:t>
            </w:r>
          </w:p>
        </w:tc>
      </w:tr>
      <w:tr w:rsidR="008B38B6" w:rsidRPr="007A0E59" w14:paraId="2A7B090D" w14:textId="77777777" w:rsidTr="00675721">
        <w:tc>
          <w:tcPr>
            <w:tcW w:w="2405" w:type="dxa"/>
          </w:tcPr>
          <w:p w14:paraId="13A94CD2" w14:textId="77777777" w:rsidR="008B38B6" w:rsidRPr="007A0E59" w:rsidRDefault="008B38B6" w:rsidP="00675721">
            <w:r w:rsidRPr="007A0E59">
              <w:t>Actor</w:t>
            </w:r>
          </w:p>
        </w:tc>
        <w:tc>
          <w:tcPr>
            <w:tcW w:w="6657" w:type="dxa"/>
          </w:tcPr>
          <w:p w14:paraId="60F4CD76" w14:textId="77777777" w:rsidR="008B38B6" w:rsidRPr="007A0E59" w:rsidRDefault="008B38B6" w:rsidP="00675721">
            <w:r>
              <w:t>Manager</w:t>
            </w:r>
          </w:p>
        </w:tc>
      </w:tr>
      <w:tr w:rsidR="008B38B6" w:rsidRPr="007A0E59" w14:paraId="6B4F6001"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D1701C0" w14:textId="77777777" w:rsidR="008B38B6" w:rsidRPr="007A0E59" w:rsidRDefault="008B38B6" w:rsidP="00675721">
            <w:r w:rsidRPr="007A0E59">
              <w:t>Preconditie</w:t>
            </w:r>
          </w:p>
        </w:tc>
        <w:tc>
          <w:tcPr>
            <w:tcW w:w="6657" w:type="dxa"/>
          </w:tcPr>
          <w:p w14:paraId="06AB0E47" w14:textId="49514547" w:rsidR="008B38B6" w:rsidRPr="007A0E59" w:rsidRDefault="008B38B6" w:rsidP="00675721">
            <w:r>
              <w:t xml:space="preserve">Als Manager op de tabblad “Medewerkers” </w:t>
            </w:r>
            <w:r w:rsidR="00F54B01">
              <w:t>navigeren</w:t>
            </w:r>
          </w:p>
        </w:tc>
      </w:tr>
      <w:tr w:rsidR="008B38B6" w:rsidRPr="007A0E59" w14:paraId="0036B1EF" w14:textId="77777777" w:rsidTr="00675721">
        <w:tc>
          <w:tcPr>
            <w:tcW w:w="2405" w:type="dxa"/>
          </w:tcPr>
          <w:p w14:paraId="5F22F8A1" w14:textId="77777777" w:rsidR="008B38B6" w:rsidRPr="007A0E59" w:rsidRDefault="008B38B6" w:rsidP="00675721">
            <w:r w:rsidRPr="007A0E59">
              <w:t>Beschrijving</w:t>
            </w:r>
          </w:p>
        </w:tc>
        <w:tc>
          <w:tcPr>
            <w:tcW w:w="6657" w:type="dxa"/>
          </w:tcPr>
          <w:p w14:paraId="5BA9127A" w14:textId="549522F4" w:rsidR="008B38B6" w:rsidRPr="007A0E59" w:rsidRDefault="00F54B01" w:rsidP="00675721">
            <w:r>
              <w:t xml:space="preserve">Naast de naam van een medewerker zie je de knop ontslaan. </w:t>
            </w:r>
            <w:r w:rsidR="000402ED">
              <w:t xml:space="preserve">Wanneer de manager hier op drukt word een medewerker </w:t>
            </w:r>
            <w:r w:rsidR="0035549F">
              <w:t>ontslagen</w:t>
            </w:r>
            <w:r w:rsidR="000402ED">
              <w:t xml:space="preserve"> en verwijderd uit de database</w:t>
            </w:r>
          </w:p>
        </w:tc>
      </w:tr>
      <w:tr w:rsidR="008B38B6" w:rsidRPr="007A0E59" w14:paraId="5D7DCE66" w14:textId="77777777" w:rsidTr="00675721">
        <w:trPr>
          <w:cnfStyle w:val="000000100000" w:firstRow="0" w:lastRow="0" w:firstColumn="0" w:lastColumn="0" w:oddVBand="0" w:evenVBand="0" w:oddHBand="1" w:evenHBand="0" w:firstRowFirstColumn="0" w:firstRowLastColumn="0" w:lastRowFirstColumn="0" w:lastRowLastColumn="0"/>
        </w:trPr>
        <w:tc>
          <w:tcPr>
            <w:tcW w:w="2405" w:type="dxa"/>
          </w:tcPr>
          <w:p w14:paraId="4D54C89C" w14:textId="77777777" w:rsidR="008B38B6" w:rsidRPr="007A0E59" w:rsidRDefault="008B38B6" w:rsidP="00675721">
            <w:r w:rsidRPr="007A0E59">
              <w:t>Uitzonderingen</w:t>
            </w:r>
          </w:p>
        </w:tc>
        <w:tc>
          <w:tcPr>
            <w:tcW w:w="6657" w:type="dxa"/>
          </w:tcPr>
          <w:p w14:paraId="48A0D7A6" w14:textId="00AB80FF" w:rsidR="008B38B6" w:rsidRPr="007A0E59" w:rsidRDefault="00F54B01" w:rsidP="00675721">
            <w:r>
              <w:t>Als er geen medewerker beschikbaar is om te ontslaan.</w:t>
            </w:r>
          </w:p>
        </w:tc>
      </w:tr>
      <w:tr w:rsidR="008B38B6" w:rsidRPr="007A0E59" w14:paraId="38D21B13" w14:textId="77777777" w:rsidTr="00675721">
        <w:tc>
          <w:tcPr>
            <w:tcW w:w="2405" w:type="dxa"/>
          </w:tcPr>
          <w:p w14:paraId="3E6409C1" w14:textId="77777777" w:rsidR="008B38B6" w:rsidRPr="007A0E59" w:rsidRDefault="008B38B6" w:rsidP="00675721">
            <w:r w:rsidRPr="007A0E59">
              <w:t>Postconditie</w:t>
            </w:r>
          </w:p>
        </w:tc>
        <w:tc>
          <w:tcPr>
            <w:tcW w:w="6657" w:type="dxa"/>
          </w:tcPr>
          <w:p w14:paraId="1ED6FDC4" w14:textId="2AC248B1" w:rsidR="008B38B6" w:rsidRPr="007A0E59" w:rsidRDefault="008B38B6" w:rsidP="00675721">
            <w:r>
              <w:t xml:space="preserve">Medewerker </w:t>
            </w:r>
            <w:r w:rsidR="000402ED">
              <w:t>word ontslagen en verwijderd gegevens in de database</w:t>
            </w:r>
          </w:p>
        </w:tc>
      </w:tr>
    </w:tbl>
    <w:p w14:paraId="6F657DB1" w14:textId="77777777" w:rsidR="008B38B6" w:rsidRDefault="008B38B6" w:rsidP="008B38B6"/>
    <w:p w14:paraId="2393EEAE" w14:textId="77777777" w:rsidR="008B38B6" w:rsidRPr="007A0E59" w:rsidRDefault="008B38B6" w:rsidP="008B38B6">
      <w:pPr>
        <w:pStyle w:val="Kop3"/>
      </w:pPr>
      <w:r w:rsidRPr="007A0E59">
        <w:t xml:space="preserve">Wireframe </w:t>
      </w:r>
    </w:p>
    <w:p w14:paraId="18F99815" w14:textId="2AF4E2D4" w:rsidR="00FA3594" w:rsidRDefault="00FA3594"/>
    <w:p w14:paraId="445FA4E4" w14:textId="010D3887" w:rsidR="00322C1E" w:rsidRPr="00B55093" w:rsidRDefault="003C2968">
      <w:r>
        <w:rPr>
          <w:noProof/>
        </w:rPr>
        <w:drawing>
          <wp:inline distT="0" distB="0" distL="0" distR="0" wp14:anchorId="733E4D09" wp14:editId="594982A5">
            <wp:extent cx="5760720" cy="3272790"/>
            <wp:effectExtent l="0" t="0" r="0" b="3810"/>
            <wp:docPr id="23" name="Afbeelding 2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descr="Afbeelding met tekst&#10;&#10;Automatisch gegenereerde beschrijving"/>
                    <pic:cNvPicPr/>
                  </pic:nvPicPr>
                  <pic:blipFill>
                    <a:blip r:embed="rId21"/>
                    <a:stretch>
                      <a:fillRect/>
                    </a:stretch>
                  </pic:blipFill>
                  <pic:spPr>
                    <a:xfrm>
                      <a:off x="0" y="0"/>
                      <a:ext cx="5760720" cy="3272790"/>
                    </a:xfrm>
                    <a:prstGeom prst="rect">
                      <a:avLst/>
                    </a:prstGeom>
                  </pic:spPr>
                </pic:pic>
              </a:graphicData>
            </a:graphic>
          </wp:inline>
        </w:drawing>
      </w:r>
      <w:r w:rsidR="00506F2F">
        <w:br/>
      </w:r>
      <w:r w:rsidR="00506F2F">
        <w:br/>
      </w:r>
    </w:p>
    <w:p w14:paraId="01F3A5AC" w14:textId="77777777" w:rsidR="001C5095" w:rsidRDefault="001C5095">
      <w:bookmarkStart w:id="35" w:name="_Toc2080262"/>
      <w:bookmarkStart w:id="36" w:name="_Toc5827133"/>
      <w:bookmarkStart w:id="37" w:name="_Toc73394541"/>
    </w:p>
    <w:p w14:paraId="337E42B0" w14:textId="77777777" w:rsidR="001C5095" w:rsidRDefault="001C5095"/>
    <w:p w14:paraId="2BCDC136" w14:textId="77777777" w:rsidR="001C5095" w:rsidRDefault="001C5095"/>
    <w:p w14:paraId="5575D39C" w14:textId="77777777" w:rsidR="001C5095" w:rsidRDefault="001C5095"/>
    <w:p w14:paraId="5D9C1453" w14:textId="77777777" w:rsidR="001C5095" w:rsidRDefault="001C5095"/>
    <w:p w14:paraId="5F0BA6F4" w14:textId="77777777" w:rsidR="001C5095" w:rsidRDefault="001C5095"/>
    <w:p w14:paraId="6A226312" w14:textId="77777777" w:rsidR="001C5095" w:rsidRDefault="001C5095"/>
    <w:p w14:paraId="57D3018B" w14:textId="77777777" w:rsidR="001C5095" w:rsidRDefault="001C5095"/>
    <w:p w14:paraId="54EF0424" w14:textId="3DEF5D3A" w:rsidR="001C5095" w:rsidRPr="007A0E59" w:rsidRDefault="001C5095" w:rsidP="001C5095">
      <w:pPr>
        <w:pStyle w:val="Kop2"/>
      </w:pPr>
      <w:r w:rsidRPr="007A0E59">
        <w:lastRenderedPageBreak/>
        <w:t>Functie:</w:t>
      </w:r>
      <w:r>
        <w:t xml:space="preserve"> Films inplannen</w:t>
      </w:r>
    </w:p>
    <w:p w14:paraId="707EC054" w14:textId="77777777" w:rsidR="001C5095" w:rsidRPr="007A0E59" w:rsidRDefault="001C5095" w:rsidP="001C5095">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1C5095" w:rsidRPr="007A0E59" w14:paraId="4E7E465B" w14:textId="77777777" w:rsidTr="004E144E">
        <w:trPr>
          <w:cnfStyle w:val="000000100000" w:firstRow="0" w:lastRow="0" w:firstColumn="0" w:lastColumn="0" w:oddVBand="0" w:evenVBand="0" w:oddHBand="1" w:evenHBand="0" w:firstRowFirstColumn="0" w:firstRowLastColumn="0" w:lastRowFirstColumn="0" w:lastRowLastColumn="0"/>
        </w:trPr>
        <w:tc>
          <w:tcPr>
            <w:tcW w:w="2405" w:type="dxa"/>
          </w:tcPr>
          <w:p w14:paraId="49A53BE5" w14:textId="77777777" w:rsidR="001C5095" w:rsidRPr="007A0E59" w:rsidRDefault="001C5095" w:rsidP="004E144E">
            <w:r w:rsidRPr="007A0E59">
              <w:t>Naam van de functie</w:t>
            </w:r>
          </w:p>
        </w:tc>
        <w:tc>
          <w:tcPr>
            <w:tcW w:w="6657" w:type="dxa"/>
          </w:tcPr>
          <w:p w14:paraId="62F790E3" w14:textId="1FEC0980" w:rsidR="001C5095" w:rsidRPr="007A0E59" w:rsidRDefault="001C5095" w:rsidP="004E144E">
            <w:r>
              <w:t>Films inplannen</w:t>
            </w:r>
          </w:p>
        </w:tc>
      </w:tr>
      <w:tr w:rsidR="001C5095" w:rsidRPr="007A0E59" w14:paraId="67CBA436" w14:textId="77777777" w:rsidTr="004E144E">
        <w:tc>
          <w:tcPr>
            <w:tcW w:w="2405" w:type="dxa"/>
          </w:tcPr>
          <w:p w14:paraId="5D5DEE7E" w14:textId="77777777" w:rsidR="001C5095" w:rsidRPr="007A0E59" w:rsidRDefault="001C5095" w:rsidP="004E144E">
            <w:r w:rsidRPr="007A0E59">
              <w:t>Actor</w:t>
            </w:r>
          </w:p>
        </w:tc>
        <w:tc>
          <w:tcPr>
            <w:tcW w:w="6657" w:type="dxa"/>
          </w:tcPr>
          <w:p w14:paraId="77934504" w14:textId="775AB4E1" w:rsidR="001C5095" w:rsidRPr="007A0E59" w:rsidRDefault="001C5095" w:rsidP="004E144E">
            <w:r>
              <w:t>Manager/Medewerker</w:t>
            </w:r>
          </w:p>
        </w:tc>
      </w:tr>
      <w:tr w:rsidR="001C5095" w:rsidRPr="007A0E59" w14:paraId="55964955" w14:textId="77777777" w:rsidTr="004E144E">
        <w:trPr>
          <w:cnfStyle w:val="000000100000" w:firstRow="0" w:lastRow="0" w:firstColumn="0" w:lastColumn="0" w:oddVBand="0" w:evenVBand="0" w:oddHBand="1" w:evenHBand="0" w:firstRowFirstColumn="0" w:firstRowLastColumn="0" w:lastRowFirstColumn="0" w:lastRowLastColumn="0"/>
        </w:trPr>
        <w:tc>
          <w:tcPr>
            <w:tcW w:w="2405" w:type="dxa"/>
          </w:tcPr>
          <w:p w14:paraId="0A678BE7" w14:textId="77777777" w:rsidR="001C5095" w:rsidRPr="007A0E59" w:rsidRDefault="001C5095" w:rsidP="004E144E">
            <w:r w:rsidRPr="007A0E59">
              <w:t>Preconditie</w:t>
            </w:r>
          </w:p>
        </w:tc>
        <w:tc>
          <w:tcPr>
            <w:tcW w:w="6657" w:type="dxa"/>
          </w:tcPr>
          <w:p w14:paraId="416EE00E" w14:textId="35BADEA1" w:rsidR="001C5095" w:rsidRPr="007A0E59" w:rsidRDefault="00D870C0" w:rsidP="004E144E">
            <w:r>
              <w:t>Naar onder scrollen en bij een film “bekijk” klikken.</w:t>
            </w:r>
          </w:p>
        </w:tc>
      </w:tr>
      <w:tr w:rsidR="001C5095" w:rsidRPr="007A0E59" w14:paraId="4214E847" w14:textId="77777777" w:rsidTr="004E144E">
        <w:tc>
          <w:tcPr>
            <w:tcW w:w="2405" w:type="dxa"/>
          </w:tcPr>
          <w:p w14:paraId="01883054" w14:textId="77777777" w:rsidR="001C5095" w:rsidRPr="007A0E59" w:rsidRDefault="001C5095" w:rsidP="004E144E">
            <w:r w:rsidRPr="007A0E59">
              <w:t>Beschrijving</w:t>
            </w:r>
          </w:p>
        </w:tc>
        <w:tc>
          <w:tcPr>
            <w:tcW w:w="6657" w:type="dxa"/>
          </w:tcPr>
          <w:p w14:paraId="60B2AFF3" w14:textId="0A5D1836" w:rsidR="001C5095" w:rsidRPr="007A0E59" w:rsidRDefault="00D870C0" w:rsidP="004E144E">
            <w:r>
              <w:t xml:space="preserve">Een manager of medewerker </w:t>
            </w:r>
            <w:r w:rsidR="00CB74E7">
              <w:t>vult alle informatie in van de film en bepaald wanneer de film draait op welke tijd en dag.</w:t>
            </w:r>
          </w:p>
        </w:tc>
      </w:tr>
      <w:tr w:rsidR="001C5095" w:rsidRPr="007A0E59" w14:paraId="79B7E6E3" w14:textId="77777777" w:rsidTr="004E144E">
        <w:trPr>
          <w:cnfStyle w:val="000000100000" w:firstRow="0" w:lastRow="0" w:firstColumn="0" w:lastColumn="0" w:oddVBand="0" w:evenVBand="0" w:oddHBand="1" w:evenHBand="0" w:firstRowFirstColumn="0" w:firstRowLastColumn="0" w:lastRowFirstColumn="0" w:lastRowLastColumn="0"/>
        </w:trPr>
        <w:tc>
          <w:tcPr>
            <w:tcW w:w="2405" w:type="dxa"/>
          </w:tcPr>
          <w:p w14:paraId="371FB96B" w14:textId="77777777" w:rsidR="001C5095" w:rsidRPr="007A0E59" w:rsidRDefault="001C5095" w:rsidP="004E144E">
            <w:r w:rsidRPr="007A0E59">
              <w:t>Uitzonderingen</w:t>
            </w:r>
          </w:p>
        </w:tc>
        <w:tc>
          <w:tcPr>
            <w:tcW w:w="6657" w:type="dxa"/>
          </w:tcPr>
          <w:p w14:paraId="57191E9A" w14:textId="366A63F9" w:rsidR="001C5095" w:rsidRPr="007A0E59" w:rsidRDefault="00CB74E7" w:rsidP="004E144E">
            <w:r>
              <w:t>Er draait al een film op dezelfde zaal en tijd.</w:t>
            </w:r>
          </w:p>
        </w:tc>
      </w:tr>
      <w:tr w:rsidR="001C5095" w:rsidRPr="007A0E59" w14:paraId="17EB2A1B" w14:textId="77777777" w:rsidTr="004E144E">
        <w:tc>
          <w:tcPr>
            <w:tcW w:w="2405" w:type="dxa"/>
          </w:tcPr>
          <w:p w14:paraId="1F2196B7" w14:textId="77777777" w:rsidR="001C5095" w:rsidRPr="007A0E59" w:rsidRDefault="001C5095" w:rsidP="004E144E">
            <w:r w:rsidRPr="007A0E59">
              <w:t>Postconditie</w:t>
            </w:r>
          </w:p>
        </w:tc>
        <w:tc>
          <w:tcPr>
            <w:tcW w:w="6657" w:type="dxa"/>
          </w:tcPr>
          <w:p w14:paraId="669FB4E2" w14:textId="3AE43BA1" w:rsidR="001C5095" w:rsidRPr="007A0E59" w:rsidRDefault="00CB74E7" w:rsidP="004E144E">
            <w:r>
              <w:t>Film word ingepland op specifieke datum, tijd en zaal.</w:t>
            </w:r>
          </w:p>
        </w:tc>
      </w:tr>
    </w:tbl>
    <w:p w14:paraId="33BB05C8" w14:textId="77777777" w:rsidR="001C5095" w:rsidRDefault="001C5095" w:rsidP="001C5095"/>
    <w:p w14:paraId="0755194C" w14:textId="77777777" w:rsidR="00D870C0" w:rsidRDefault="001C5095" w:rsidP="001C5095">
      <w:pPr>
        <w:pStyle w:val="Kop3"/>
      </w:pPr>
      <w:r w:rsidRPr="007A0E59">
        <w:t xml:space="preserve">Wireframe </w:t>
      </w:r>
    </w:p>
    <w:p w14:paraId="44CA7F48" w14:textId="77777777" w:rsidR="00D870C0" w:rsidRDefault="00D870C0" w:rsidP="001C5095">
      <w:pPr>
        <w:pStyle w:val="Kop3"/>
      </w:pPr>
    </w:p>
    <w:p w14:paraId="3EADD6A4" w14:textId="60737237" w:rsidR="00F377A4" w:rsidRPr="001C5095" w:rsidRDefault="00D870C0" w:rsidP="001C5095">
      <w:pPr>
        <w:pStyle w:val="Kop3"/>
      </w:pPr>
      <w:r>
        <w:rPr>
          <w:noProof/>
        </w:rPr>
        <w:drawing>
          <wp:inline distT="0" distB="0" distL="0" distR="0" wp14:anchorId="47F19048" wp14:editId="00A23391">
            <wp:extent cx="5760720" cy="28860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886075"/>
                    </a:xfrm>
                    <a:prstGeom prst="rect">
                      <a:avLst/>
                    </a:prstGeom>
                  </pic:spPr>
                </pic:pic>
              </a:graphicData>
            </a:graphic>
          </wp:inline>
        </w:drawing>
      </w:r>
      <w:r w:rsidR="00F377A4">
        <w:br w:type="page"/>
      </w:r>
    </w:p>
    <w:p w14:paraId="1D11FFBC" w14:textId="27CF610D" w:rsidR="005C4039" w:rsidRPr="007A0E59" w:rsidRDefault="005C4039" w:rsidP="005C4039">
      <w:pPr>
        <w:pStyle w:val="Kop2"/>
      </w:pPr>
      <w:r w:rsidRPr="007A0E59">
        <w:lastRenderedPageBreak/>
        <w:t>Functie:</w:t>
      </w:r>
      <w:r>
        <w:t xml:space="preserve"> Ticket reserveren</w:t>
      </w:r>
    </w:p>
    <w:p w14:paraId="568C8A6A" w14:textId="77777777" w:rsidR="005C4039" w:rsidRPr="007A0E59" w:rsidRDefault="005C4039" w:rsidP="005C4039">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5C4039" w:rsidRPr="007A0E59" w14:paraId="2EB06E27" w14:textId="77777777" w:rsidTr="00813928">
        <w:trPr>
          <w:cnfStyle w:val="000000100000" w:firstRow="0" w:lastRow="0" w:firstColumn="0" w:lastColumn="0" w:oddVBand="0" w:evenVBand="0" w:oddHBand="1" w:evenHBand="0" w:firstRowFirstColumn="0" w:firstRowLastColumn="0" w:lastRowFirstColumn="0" w:lastRowLastColumn="0"/>
        </w:trPr>
        <w:tc>
          <w:tcPr>
            <w:tcW w:w="2405" w:type="dxa"/>
          </w:tcPr>
          <w:p w14:paraId="68A6EA68" w14:textId="77777777" w:rsidR="005C4039" w:rsidRPr="007A0E59" w:rsidRDefault="005C4039" w:rsidP="00813928">
            <w:r w:rsidRPr="007A0E59">
              <w:t>Naam van de functie</w:t>
            </w:r>
          </w:p>
        </w:tc>
        <w:tc>
          <w:tcPr>
            <w:tcW w:w="6657" w:type="dxa"/>
          </w:tcPr>
          <w:p w14:paraId="667B992E" w14:textId="16165EDF" w:rsidR="005C4039" w:rsidRPr="007A0E59" w:rsidRDefault="005C4039" w:rsidP="00813928">
            <w:r>
              <w:t>Ticket reserveren</w:t>
            </w:r>
          </w:p>
        </w:tc>
      </w:tr>
      <w:tr w:rsidR="005C4039" w:rsidRPr="007A0E59" w14:paraId="0CEF3D57" w14:textId="77777777" w:rsidTr="00813928">
        <w:tc>
          <w:tcPr>
            <w:tcW w:w="2405" w:type="dxa"/>
          </w:tcPr>
          <w:p w14:paraId="417E8BFC" w14:textId="77777777" w:rsidR="005C4039" w:rsidRPr="007A0E59" w:rsidRDefault="005C4039" w:rsidP="00813928">
            <w:r w:rsidRPr="007A0E59">
              <w:t>Actor</w:t>
            </w:r>
          </w:p>
        </w:tc>
        <w:tc>
          <w:tcPr>
            <w:tcW w:w="6657" w:type="dxa"/>
          </w:tcPr>
          <w:p w14:paraId="2ECD16C5" w14:textId="16658F3E" w:rsidR="005C4039" w:rsidRPr="007A0E59" w:rsidRDefault="005C4039" w:rsidP="00813928">
            <w:r>
              <w:t>Klant</w:t>
            </w:r>
          </w:p>
        </w:tc>
      </w:tr>
      <w:tr w:rsidR="005C4039" w:rsidRPr="007A0E59" w14:paraId="70F537D8" w14:textId="77777777" w:rsidTr="00813928">
        <w:trPr>
          <w:cnfStyle w:val="000000100000" w:firstRow="0" w:lastRow="0" w:firstColumn="0" w:lastColumn="0" w:oddVBand="0" w:evenVBand="0" w:oddHBand="1" w:evenHBand="0" w:firstRowFirstColumn="0" w:firstRowLastColumn="0" w:lastRowFirstColumn="0" w:lastRowLastColumn="0"/>
        </w:trPr>
        <w:tc>
          <w:tcPr>
            <w:tcW w:w="2405" w:type="dxa"/>
          </w:tcPr>
          <w:p w14:paraId="5110E7CE" w14:textId="77777777" w:rsidR="005C4039" w:rsidRPr="007A0E59" w:rsidRDefault="005C4039" w:rsidP="00813928">
            <w:r w:rsidRPr="007A0E59">
              <w:t>Preconditie</w:t>
            </w:r>
          </w:p>
        </w:tc>
        <w:tc>
          <w:tcPr>
            <w:tcW w:w="6657" w:type="dxa"/>
          </w:tcPr>
          <w:p w14:paraId="1099A254" w14:textId="32A2C354" w:rsidR="005C4039" w:rsidRPr="007A0E59" w:rsidRDefault="005C4039" w:rsidP="00813928">
            <w:r>
              <w:t>Naar onder scrollen</w:t>
            </w:r>
            <w:r w:rsidR="00A95313">
              <w:t xml:space="preserve"> de home pagina</w:t>
            </w:r>
            <w:r>
              <w:t xml:space="preserve"> en bij een film </w:t>
            </w:r>
            <w:r w:rsidR="001722D1">
              <w:t xml:space="preserve">op de knop </w:t>
            </w:r>
            <w:r>
              <w:t>“bekijk” klikken.</w:t>
            </w:r>
          </w:p>
        </w:tc>
      </w:tr>
      <w:tr w:rsidR="005C4039" w:rsidRPr="007A0E59" w14:paraId="0B71452B" w14:textId="77777777" w:rsidTr="00813928">
        <w:tc>
          <w:tcPr>
            <w:tcW w:w="2405" w:type="dxa"/>
          </w:tcPr>
          <w:p w14:paraId="0A6C56AD" w14:textId="77777777" w:rsidR="005C4039" w:rsidRPr="007A0E59" w:rsidRDefault="005C4039" w:rsidP="00813928">
            <w:r w:rsidRPr="007A0E59">
              <w:t>Beschrijving</w:t>
            </w:r>
          </w:p>
        </w:tc>
        <w:tc>
          <w:tcPr>
            <w:tcW w:w="6657" w:type="dxa"/>
          </w:tcPr>
          <w:p w14:paraId="7945F267" w14:textId="7B0C27E5" w:rsidR="005C4039" w:rsidRPr="007A0E59" w:rsidRDefault="00CA2B84" w:rsidP="00813928">
            <w:r>
              <w:t>Een klant kan alle beschikbare tijden en datums klikken via de drop down menu kiezen. Vervolgens klikt de klant op reserveren.</w:t>
            </w:r>
          </w:p>
        </w:tc>
      </w:tr>
      <w:tr w:rsidR="005C4039" w:rsidRPr="007A0E59" w14:paraId="47A08022" w14:textId="77777777" w:rsidTr="00813928">
        <w:trPr>
          <w:cnfStyle w:val="000000100000" w:firstRow="0" w:lastRow="0" w:firstColumn="0" w:lastColumn="0" w:oddVBand="0" w:evenVBand="0" w:oddHBand="1" w:evenHBand="0" w:firstRowFirstColumn="0" w:firstRowLastColumn="0" w:lastRowFirstColumn="0" w:lastRowLastColumn="0"/>
        </w:trPr>
        <w:tc>
          <w:tcPr>
            <w:tcW w:w="2405" w:type="dxa"/>
          </w:tcPr>
          <w:p w14:paraId="13773DE4" w14:textId="77777777" w:rsidR="005C4039" w:rsidRPr="007A0E59" w:rsidRDefault="005C4039" w:rsidP="00813928">
            <w:r w:rsidRPr="007A0E59">
              <w:t>Uitzonderingen</w:t>
            </w:r>
          </w:p>
        </w:tc>
        <w:tc>
          <w:tcPr>
            <w:tcW w:w="6657" w:type="dxa"/>
          </w:tcPr>
          <w:p w14:paraId="608E214D" w14:textId="307AAFAF" w:rsidR="005C4039" w:rsidRPr="007A0E59" w:rsidRDefault="005C4039" w:rsidP="00813928">
            <w:r>
              <w:t xml:space="preserve">Als </w:t>
            </w:r>
            <w:r w:rsidR="00CA2B84">
              <w:t>hij/zij</w:t>
            </w:r>
            <w:r w:rsidR="003B2A3C">
              <w:t xml:space="preserve"> niet</w:t>
            </w:r>
            <w:r w:rsidR="00CA2B84">
              <w:t xml:space="preserve"> ingelogd is als klant gaat hij/zij terug naar de home pagina.</w:t>
            </w:r>
            <w:r w:rsidR="003B2A3C">
              <w:t xml:space="preserve"> </w:t>
            </w:r>
          </w:p>
        </w:tc>
      </w:tr>
      <w:tr w:rsidR="005C4039" w:rsidRPr="007A0E59" w14:paraId="75FC947E" w14:textId="77777777" w:rsidTr="00813928">
        <w:tc>
          <w:tcPr>
            <w:tcW w:w="2405" w:type="dxa"/>
          </w:tcPr>
          <w:p w14:paraId="7360672C" w14:textId="77777777" w:rsidR="005C4039" w:rsidRPr="007A0E59" w:rsidRDefault="005C4039" w:rsidP="00813928">
            <w:r w:rsidRPr="007A0E59">
              <w:t>Postconditie</w:t>
            </w:r>
          </w:p>
        </w:tc>
        <w:tc>
          <w:tcPr>
            <w:tcW w:w="6657" w:type="dxa"/>
          </w:tcPr>
          <w:p w14:paraId="5463067C" w14:textId="0E624069" w:rsidR="005C4039" w:rsidRPr="007A0E59" w:rsidRDefault="00A26802" w:rsidP="00813928">
            <w:r>
              <w:t>Ticket word gereserveerd</w:t>
            </w:r>
            <w:r w:rsidR="00911E03">
              <w:t>.</w:t>
            </w:r>
          </w:p>
        </w:tc>
      </w:tr>
    </w:tbl>
    <w:p w14:paraId="75D9909E" w14:textId="77777777" w:rsidR="005C4039" w:rsidRDefault="005C4039" w:rsidP="005C4039"/>
    <w:p w14:paraId="368DFE80" w14:textId="77777777" w:rsidR="005C4039" w:rsidRDefault="005C4039" w:rsidP="005C4039">
      <w:pPr>
        <w:pStyle w:val="Kop3"/>
      </w:pPr>
      <w:r w:rsidRPr="007A0E59">
        <w:t xml:space="preserve">Wireframe </w:t>
      </w:r>
    </w:p>
    <w:p w14:paraId="710B2074" w14:textId="77777777" w:rsidR="003B2A3C" w:rsidRDefault="001722D1">
      <w:r>
        <w:rPr>
          <w:noProof/>
        </w:rPr>
        <w:drawing>
          <wp:inline distT="0" distB="0" distL="0" distR="0" wp14:anchorId="7879B43D" wp14:editId="00433C15">
            <wp:extent cx="5760720" cy="3294380"/>
            <wp:effectExtent l="0" t="0" r="0" b="127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94380"/>
                    </a:xfrm>
                    <a:prstGeom prst="rect">
                      <a:avLst/>
                    </a:prstGeom>
                  </pic:spPr>
                </pic:pic>
              </a:graphicData>
            </a:graphic>
          </wp:inline>
        </w:drawing>
      </w:r>
    </w:p>
    <w:p w14:paraId="50847648" w14:textId="77777777" w:rsidR="003B2A3C" w:rsidRDefault="003B2A3C"/>
    <w:p w14:paraId="05E299BB" w14:textId="77777777" w:rsidR="003B2A3C" w:rsidRDefault="003B2A3C"/>
    <w:p w14:paraId="140391EA" w14:textId="77777777" w:rsidR="003B2A3C" w:rsidRDefault="003B2A3C"/>
    <w:p w14:paraId="1E6DA58D" w14:textId="77777777" w:rsidR="003B2A3C" w:rsidRDefault="003B2A3C"/>
    <w:p w14:paraId="717D2B68" w14:textId="77777777" w:rsidR="003B2A3C" w:rsidRDefault="003B2A3C"/>
    <w:p w14:paraId="4AEF4259" w14:textId="77777777" w:rsidR="003B2A3C" w:rsidRDefault="003B2A3C"/>
    <w:p w14:paraId="0C82A039" w14:textId="77777777" w:rsidR="003B2A3C" w:rsidRDefault="003B2A3C"/>
    <w:p w14:paraId="3C139E38" w14:textId="77777777" w:rsidR="003B2A3C" w:rsidRDefault="003B2A3C"/>
    <w:p w14:paraId="235CC19E" w14:textId="77777777" w:rsidR="003B2A3C" w:rsidRDefault="003B2A3C"/>
    <w:p w14:paraId="1D5FD03F" w14:textId="77777777" w:rsidR="003B2A3C" w:rsidRDefault="003B2A3C"/>
    <w:p w14:paraId="37AA0C92" w14:textId="77777777" w:rsidR="003B2A3C" w:rsidRDefault="003B2A3C"/>
    <w:p w14:paraId="0F2BBCE3" w14:textId="114A3F9B" w:rsidR="00D0719A" w:rsidRPr="007A0E59" w:rsidRDefault="00D0719A" w:rsidP="00D0719A">
      <w:pPr>
        <w:pStyle w:val="Kop2"/>
      </w:pPr>
      <w:r w:rsidRPr="007A0E59">
        <w:t xml:space="preserve">Functie: </w:t>
      </w:r>
      <w:r>
        <w:t>Acteur</w:t>
      </w:r>
      <w:r>
        <w:t>s toevoegen</w:t>
      </w:r>
    </w:p>
    <w:p w14:paraId="1BFA1254" w14:textId="77777777" w:rsidR="00D0719A" w:rsidRPr="007A0E59" w:rsidRDefault="00D0719A" w:rsidP="00D0719A">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D0719A" w:rsidRPr="007A0E59" w14:paraId="3A02BE3D"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639DED64" w14:textId="77777777" w:rsidR="00D0719A" w:rsidRPr="007A0E59" w:rsidRDefault="00D0719A" w:rsidP="00E77A97">
            <w:r w:rsidRPr="007A0E59">
              <w:t>Naam van de functie</w:t>
            </w:r>
          </w:p>
        </w:tc>
        <w:tc>
          <w:tcPr>
            <w:tcW w:w="6657" w:type="dxa"/>
          </w:tcPr>
          <w:p w14:paraId="3CA8FD1B" w14:textId="6E1EF0E2" w:rsidR="00D0719A" w:rsidRPr="007A0E59" w:rsidRDefault="00D0719A" w:rsidP="00E77A97">
            <w:r>
              <w:t>Acteur</w:t>
            </w:r>
            <w:r>
              <w:t>s toevoegen</w:t>
            </w:r>
          </w:p>
        </w:tc>
      </w:tr>
      <w:tr w:rsidR="00D0719A" w:rsidRPr="007A0E59" w14:paraId="7236586F" w14:textId="77777777" w:rsidTr="00E77A97">
        <w:tc>
          <w:tcPr>
            <w:tcW w:w="2405" w:type="dxa"/>
          </w:tcPr>
          <w:p w14:paraId="1649044D" w14:textId="77777777" w:rsidR="00D0719A" w:rsidRPr="007A0E59" w:rsidRDefault="00D0719A" w:rsidP="00E77A97">
            <w:r w:rsidRPr="007A0E59">
              <w:t>Actor</w:t>
            </w:r>
          </w:p>
        </w:tc>
        <w:tc>
          <w:tcPr>
            <w:tcW w:w="6657" w:type="dxa"/>
          </w:tcPr>
          <w:p w14:paraId="0A36C528" w14:textId="77777777" w:rsidR="00D0719A" w:rsidRPr="007A0E59" w:rsidRDefault="00D0719A" w:rsidP="00E77A97">
            <w:r>
              <w:t>Manager</w:t>
            </w:r>
          </w:p>
        </w:tc>
      </w:tr>
      <w:tr w:rsidR="00D0719A" w:rsidRPr="007A0E59" w14:paraId="777DB4A1"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29EB906A" w14:textId="77777777" w:rsidR="00D0719A" w:rsidRPr="007A0E59" w:rsidRDefault="00D0719A" w:rsidP="00E77A97">
            <w:r w:rsidRPr="007A0E59">
              <w:t>Preconditie</w:t>
            </w:r>
          </w:p>
        </w:tc>
        <w:tc>
          <w:tcPr>
            <w:tcW w:w="6657" w:type="dxa"/>
          </w:tcPr>
          <w:p w14:paraId="4D0FF02C" w14:textId="30B3BEBA" w:rsidR="00D0719A" w:rsidRPr="007A0E59" w:rsidRDefault="00D0719A" w:rsidP="00E77A97">
            <w:r>
              <w:t>Inloggen en naar de tabel Acteurs &amp; Regisseurs navigeren.</w:t>
            </w:r>
          </w:p>
        </w:tc>
      </w:tr>
      <w:tr w:rsidR="00D0719A" w:rsidRPr="007A0E59" w14:paraId="52CCBF7C" w14:textId="77777777" w:rsidTr="00E77A97">
        <w:tc>
          <w:tcPr>
            <w:tcW w:w="2405" w:type="dxa"/>
          </w:tcPr>
          <w:p w14:paraId="2C876CDD" w14:textId="77777777" w:rsidR="00D0719A" w:rsidRPr="007A0E59" w:rsidRDefault="00D0719A" w:rsidP="00E77A97">
            <w:r w:rsidRPr="007A0E59">
              <w:t>Beschrijving</w:t>
            </w:r>
          </w:p>
        </w:tc>
        <w:tc>
          <w:tcPr>
            <w:tcW w:w="6657" w:type="dxa"/>
          </w:tcPr>
          <w:p w14:paraId="6268352C" w14:textId="6C09A311" w:rsidR="00D0719A" w:rsidRPr="007A0E59" w:rsidRDefault="00D0719A" w:rsidP="00E77A97">
            <w:r>
              <w:t>Als manager kan je acteurs toevoegen door de knop “Acteur toevoegen” te klikken vervolgens vul je de informatie in en klik je op toevoegen.</w:t>
            </w:r>
          </w:p>
        </w:tc>
      </w:tr>
      <w:tr w:rsidR="00D0719A" w:rsidRPr="007A0E59" w14:paraId="552B83FD"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13DAE479" w14:textId="77777777" w:rsidR="00D0719A" w:rsidRPr="007A0E59" w:rsidRDefault="00D0719A" w:rsidP="00E77A97">
            <w:r w:rsidRPr="007A0E59">
              <w:t>Uitzonderingen</w:t>
            </w:r>
          </w:p>
        </w:tc>
        <w:tc>
          <w:tcPr>
            <w:tcW w:w="6657" w:type="dxa"/>
          </w:tcPr>
          <w:p w14:paraId="4F7BA310" w14:textId="1FED0A2D" w:rsidR="00D0719A" w:rsidRPr="007A0E59" w:rsidRDefault="00D0719A" w:rsidP="00E77A97">
            <w:r>
              <w:t>Naam bestaat al in database.</w:t>
            </w:r>
          </w:p>
        </w:tc>
      </w:tr>
      <w:tr w:rsidR="00D0719A" w:rsidRPr="007A0E59" w14:paraId="5F6DC8F4" w14:textId="77777777" w:rsidTr="00E77A97">
        <w:tc>
          <w:tcPr>
            <w:tcW w:w="2405" w:type="dxa"/>
          </w:tcPr>
          <w:p w14:paraId="01735F53" w14:textId="77777777" w:rsidR="00D0719A" w:rsidRPr="007A0E59" w:rsidRDefault="00D0719A" w:rsidP="00E77A97">
            <w:r w:rsidRPr="007A0E59">
              <w:t>Postconditie</w:t>
            </w:r>
          </w:p>
        </w:tc>
        <w:tc>
          <w:tcPr>
            <w:tcW w:w="6657" w:type="dxa"/>
          </w:tcPr>
          <w:p w14:paraId="421CA188" w14:textId="0891AB96" w:rsidR="00D0719A" w:rsidRPr="007A0E59" w:rsidRDefault="00D0719A" w:rsidP="00E77A97">
            <w:r>
              <w:t>Acteur word toegevoegd en opgeslagen in de database.</w:t>
            </w:r>
          </w:p>
        </w:tc>
      </w:tr>
    </w:tbl>
    <w:p w14:paraId="11C32930" w14:textId="77777777" w:rsidR="00D0719A" w:rsidRDefault="00D0719A" w:rsidP="00D0719A"/>
    <w:p w14:paraId="070FC32C" w14:textId="77777777" w:rsidR="00D0719A" w:rsidRPr="007A0E59" w:rsidRDefault="00D0719A" w:rsidP="00D0719A">
      <w:pPr>
        <w:pStyle w:val="Kop3"/>
      </w:pPr>
      <w:r w:rsidRPr="007A0E59">
        <w:t xml:space="preserve">Wireframe </w:t>
      </w:r>
    </w:p>
    <w:p w14:paraId="7A76DDC8" w14:textId="77777777" w:rsidR="00D618DC" w:rsidRDefault="00D618DC"/>
    <w:p w14:paraId="7B372FA5" w14:textId="4BA3FE9A" w:rsidR="00D0719A" w:rsidRDefault="00D618DC">
      <w:pPr>
        <w:rPr>
          <w:rFonts w:asciiTheme="majorHAnsi" w:eastAsiaTheme="majorEastAsia" w:hAnsiTheme="majorHAnsi" w:cstheme="majorBidi"/>
          <w:color w:val="2F5496" w:themeColor="accent1" w:themeShade="BF"/>
          <w:sz w:val="26"/>
          <w:szCs w:val="26"/>
        </w:rPr>
      </w:pPr>
      <w:r>
        <w:rPr>
          <w:noProof/>
        </w:rPr>
        <w:drawing>
          <wp:inline distT="0" distB="0" distL="0" distR="0" wp14:anchorId="6D6B2E16" wp14:editId="43D40185">
            <wp:extent cx="5229225" cy="2838450"/>
            <wp:effectExtent l="0" t="0" r="952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225" cy="2838450"/>
                    </a:xfrm>
                    <a:prstGeom prst="rect">
                      <a:avLst/>
                    </a:prstGeom>
                  </pic:spPr>
                </pic:pic>
              </a:graphicData>
            </a:graphic>
          </wp:inline>
        </w:drawing>
      </w:r>
      <w:r w:rsidR="00D0719A">
        <w:br w:type="page"/>
      </w:r>
    </w:p>
    <w:p w14:paraId="7919A29E" w14:textId="4E04287C" w:rsidR="00442FF2" w:rsidRPr="007A0E59" w:rsidRDefault="00442FF2" w:rsidP="00442FF2">
      <w:pPr>
        <w:pStyle w:val="Kop2"/>
      </w:pPr>
      <w:r w:rsidRPr="007A0E59">
        <w:lastRenderedPageBreak/>
        <w:t xml:space="preserve">Functie: </w:t>
      </w:r>
      <w:r>
        <w:t>Regisseurs</w:t>
      </w:r>
      <w:r>
        <w:t xml:space="preserve"> toevoegen</w:t>
      </w:r>
    </w:p>
    <w:p w14:paraId="678087D3" w14:textId="77777777" w:rsidR="00442FF2" w:rsidRPr="007A0E59" w:rsidRDefault="00442FF2" w:rsidP="00442FF2">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442FF2" w:rsidRPr="007A0E59" w14:paraId="27FFF600"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48E79061" w14:textId="77777777" w:rsidR="00442FF2" w:rsidRPr="007A0E59" w:rsidRDefault="00442FF2" w:rsidP="00E77A97">
            <w:r w:rsidRPr="007A0E59">
              <w:t>Naam van de functie</w:t>
            </w:r>
          </w:p>
        </w:tc>
        <w:tc>
          <w:tcPr>
            <w:tcW w:w="6657" w:type="dxa"/>
          </w:tcPr>
          <w:p w14:paraId="769AB433" w14:textId="7179E6CF" w:rsidR="00442FF2" w:rsidRPr="007A0E59" w:rsidRDefault="0063733A" w:rsidP="00E77A97">
            <w:r>
              <w:t>Regisseur</w:t>
            </w:r>
            <w:r w:rsidR="00442FF2">
              <w:t>s toevoegen</w:t>
            </w:r>
          </w:p>
        </w:tc>
      </w:tr>
      <w:tr w:rsidR="00442FF2" w:rsidRPr="007A0E59" w14:paraId="50E09673" w14:textId="77777777" w:rsidTr="00E77A97">
        <w:tc>
          <w:tcPr>
            <w:tcW w:w="2405" w:type="dxa"/>
          </w:tcPr>
          <w:p w14:paraId="218D2004" w14:textId="77777777" w:rsidR="00442FF2" w:rsidRPr="007A0E59" w:rsidRDefault="00442FF2" w:rsidP="00E77A97">
            <w:r w:rsidRPr="007A0E59">
              <w:t>Actor</w:t>
            </w:r>
          </w:p>
        </w:tc>
        <w:tc>
          <w:tcPr>
            <w:tcW w:w="6657" w:type="dxa"/>
          </w:tcPr>
          <w:p w14:paraId="3E11EDE7" w14:textId="77777777" w:rsidR="00442FF2" w:rsidRPr="007A0E59" w:rsidRDefault="00442FF2" w:rsidP="00E77A97">
            <w:r>
              <w:t>Manager</w:t>
            </w:r>
          </w:p>
        </w:tc>
      </w:tr>
      <w:tr w:rsidR="00442FF2" w:rsidRPr="007A0E59" w14:paraId="3E356ECD"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52F8AA52" w14:textId="77777777" w:rsidR="00442FF2" w:rsidRPr="007A0E59" w:rsidRDefault="00442FF2" w:rsidP="00E77A97">
            <w:r w:rsidRPr="007A0E59">
              <w:t>Preconditie</w:t>
            </w:r>
          </w:p>
        </w:tc>
        <w:tc>
          <w:tcPr>
            <w:tcW w:w="6657" w:type="dxa"/>
          </w:tcPr>
          <w:p w14:paraId="28AADEE3" w14:textId="77777777" w:rsidR="00442FF2" w:rsidRPr="007A0E59" w:rsidRDefault="00442FF2" w:rsidP="00E77A97">
            <w:r>
              <w:t>Inloggen en naar de tabel Acteurs &amp; Regisseurs navigeren.</w:t>
            </w:r>
          </w:p>
        </w:tc>
      </w:tr>
      <w:tr w:rsidR="00442FF2" w:rsidRPr="007A0E59" w14:paraId="5E51D6EE" w14:textId="77777777" w:rsidTr="00E77A97">
        <w:tc>
          <w:tcPr>
            <w:tcW w:w="2405" w:type="dxa"/>
          </w:tcPr>
          <w:p w14:paraId="22E87B20" w14:textId="77777777" w:rsidR="00442FF2" w:rsidRPr="007A0E59" w:rsidRDefault="00442FF2" w:rsidP="00E77A97">
            <w:r w:rsidRPr="007A0E59">
              <w:t>Beschrijving</w:t>
            </w:r>
          </w:p>
        </w:tc>
        <w:tc>
          <w:tcPr>
            <w:tcW w:w="6657" w:type="dxa"/>
          </w:tcPr>
          <w:p w14:paraId="4BC84D7F" w14:textId="72BBF728" w:rsidR="00442FF2" w:rsidRPr="007A0E59" w:rsidRDefault="00442FF2" w:rsidP="00E77A97">
            <w:r>
              <w:t>Als manager kan je acteurs toevoegen door de knop “</w:t>
            </w:r>
            <w:r w:rsidR="0063733A">
              <w:t>Regisseur</w:t>
            </w:r>
            <w:r>
              <w:t xml:space="preserve"> toevoegen” te klikken vervolgens vul je de informatie in en klik je op toevoegen.</w:t>
            </w:r>
          </w:p>
        </w:tc>
      </w:tr>
      <w:tr w:rsidR="00442FF2" w:rsidRPr="007A0E59" w14:paraId="22CEE789"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04AF417B" w14:textId="77777777" w:rsidR="00442FF2" w:rsidRPr="007A0E59" w:rsidRDefault="00442FF2" w:rsidP="00E77A97">
            <w:r w:rsidRPr="007A0E59">
              <w:t>Uitzonderingen</w:t>
            </w:r>
          </w:p>
        </w:tc>
        <w:tc>
          <w:tcPr>
            <w:tcW w:w="6657" w:type="dxa"/>
          </w:tcPr>
          <w:p w14:paraId="526FB711" w14:textId="77777777" w:rsidR="00442FF2" w:rsidRPr="007A0E59" w:rsidRDefault="00442FF2" w:rsidP="00E77A97">
            <w:r>
              <w:t>Naam bestaat al in database.</w:t>
            </w:r>
          </w:p>
        </w:tc>
      </w:tr>
      <w:tr w:rsidR="00442FF2" w:rsidRPr="007A0E59" w14:paraId="693E0251" w14:textId="77777777" w:rsidTr="00E77A97">
        <w:tc>
          <w:tcPr>
            <w:tcW w:w="2405" w:type="dxa"/>
          </w:tcPr>
          <w:p w14:paraId="76953CDF" w14:textId="77777777" w:rsidR="00442FF2" w:rsidRPr="007A0E59" w:rsidRDefault="00442FF2" w:rsidP="00E77A97">
            <w:r w:rsidRPr="007A0E59">
              <w:t>Postconditie</w:t>
            </w:r>
          </w:p>
        </w:tc>
        <w:tc>
          <w:tcPr>
            <w:tcW w:w="6657" w:type="dxa"/>
          </w:tcPr>
          <w:p w14:paraId="564D2980" w14:textId="7E68C82E" w:rsidR="00442FF2" w:rsidRPr="007A0E59" w:rsidRDefault="0063733A" w:rsidP="00E77A97">
            <w:r>
              <w:t>Regisseur</w:t>
            </w:r>
            <w:r w:rsidR="00442FF2">
              <w:t xml:space="preserve"> word toegevoegd en opgeslagen in de database.</w:t>
            </w:r>
          </w:p>
        </w:tc>
      </w:tr>
    </w:tbl>
    <w:p w14:paraId="0AEBD012" w14:textId="77777777" w:rsidR="00442FF2" w:rsidRDefault="00442FF2" w:rsidP="00442FF2"/>
    <w:p w14:paraId="1399F292" w14:textId="77777777" w:rsidR="00442FF2" w:rsidRPr="007A0E59" w:rsidRDefault="00442FF2" w:rsidP="00442FF2">
      <w:pPr>
        <w:pStyle w:val="Kop3"/>
      </w:pPr>
      <w:r w:rsidRPr="007A0E59">
        <w:t xml:space="preserve">Wireframe </w:t>
      </w:r>
    </w:p>
    <w:p w14:paraId="23AD34F4" w14:textId="214A3D31" w:rsidR="00D0719A" w:rsidRPr="007A0E59" w:rsidRDefault="00D618DC" w:rsidP="00442FF2">
      <w:pPr>
        <w:pStyle w:val="Kop2"/>
      </w:pPr>
      <w:r>
        <w:rPr>
          <w:noProof/>
        </w:rPr>
        <w:drawing>
          <wp:inline distT="0" distB="0" distL="0" distR="0" wp14:anchorId="381A34CD" wp14:editId="6068788F">
            <wp:extent cx="5229225" cy="2838450"/>
            <wp:effectExtent l="0" t="0" r="9525"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225" cy="2838450"/>
                    </a:xfrm>
                    <a:prstGeom prst="rect">
                      <a:avLst/>
                    </a:prstGeom>
                  </pic:spPr>
                </pic:pic>
              </a:graphicData>
            </a:graphic>
          </wp:inline>
        </w:drawing>
      </w:r>
      <w:r w:rsidR="00D0719A" w:rsidRPr="007A0E59">
        <w:t xml:space="preserve"> </w:t>
      </w:r>
    </w:p>
    <w:p w14:paraId="79F28C04" w14:textId="77777777" w:rsidR="00D0719A" w:rsidRDefault="00D0719A">
      <w:pPr>
        <w:rPr>
          <w:rFonts w:asciiTheme="majorHAnsi" w:eastAsiaTheme="majorEastAsia" w:hAnsiTheme="majorHAnsi" w:cstheme="majorBidi"/>
          <w:color w:val="2F5496" w:themeColor="accent1" w:themeShade="BF"/>
          <w:sz w:val="26"/>
          <w:szCs w:val="26"/>
        </w:rPr>
      </w:pPr>
      <w:r>
        <w:br w:type="page"/>
      </w:r>
    </w:p>
    <w:p w14:paraId="3342CB2E" w14:textId="00CE006A" w:rsidR="0028799A" w:rsidRPr="007A0E59" w:rsidRDefault="0028799A" w:rsidP="0028799A">
      <w:pPr>
        <w:pStyle w:val="Kop2"/>
      </w:pPr>
      <w:r w:rsidRPr="007A0E59">
        <w:lastRenderedPageBreak/>
        <w:t xml:space="preserve">Functie: </w:t>
      </w:r>
      <w:r>
        <w:t>Acteurs</w:t>
      </w:r>
      <w:r>
        <w:t xml:space="preserve"> bewerken</w:t>
      </w:r>
    </w:p>
    <w:p w14:paraId="24797E87" w14:textId="77777777" w:rsidR="0028799A" w:rsidRPr="007A0E59" w:rsidRDefault="0028799A" w:rsidP="0028799A">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28799A" w:rsidRPr="007A0E59" w14:paraId="38B9E9FE"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63F7BA36" w14:textId="77777777" w:rsidR="0028799A" w:rsidRPr="007A0E59" w:rsidRDefault="0028799A" w:rsidP="00E77A97">
            <w:r w:rsidRPr="007A0E59">
              <w:t>Naam van de functie</w:t>
            </w:r>
          </w:p>
        </w:tc>
        <w:tc>
          <w:tcPr>
            <w:tcW w:w="6657" w:type="dxa"/>
          </w:tcPr>
          <w:p w14:paraId="31AF9A29" w14:textId="61C70495" w:rsidR="0028799A" w:rsidRPr="007A0E59" w:rsidRDefault="0028799A" w:rsidP="00E77A97">
            <w:r>
              <w:t>Acteurs</w:t>
            </w:r>
            <w:r>
              <w:t xml:space="preserve"> bewerken</w:t>
            </w:r>
          </w:p>
        </w:tc>
      </w:tr>
      <w:tr w:rsidR="0028799A" w:rsidRPr="007A0E59" w14:paraId="48019D06" w14:textId="77777777" w:rsidTr="00E77A97">
        <w:tc>
          <w:tcPr>
            <w:tcW w:w="2405" w:type="dxa"/>
          </w:tcPr>
          <w:p w14:paraId="4F52799C" w14:textId="77777777" w:rsidR="0028799A" w:rsidRPr="007A0E59" w:rsidRDefault="0028799A" w:rsidP="00E77A97">
            <w:r w:rsidRPr="007A0E59">
              <w:t>Actor</w:t>
            </w:r>
          </w:p>
        </w:tc>
        <w:tc>
          <w:tcPr>
            <w:tcW w:w="6657" w:type="dxa"/>
          </w:tcPr>
          <w:p w14:paraId="2A102253" w14:textId="77777777" w:rsidR="0028799A" w:rsidRPr="007A0E59" w:rsidRDefault="0028799A" w:rsidP="00E77A97">
            <w:r>
              <w:t>Manager</w:t>
            </w:r>
          </w:p>
        </w:tc>
      </w:tr>
      <w:tr w:rsidR="0028799A" w:rsidRPr="007A0E59" w14:paraId="65F4BCB4"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00F1C4FA" w14:textId="77777777" w:rsidR="0028799A" w:rsidRPr="007A0E59" w:rsidRDefault="0028799A" w:rsidP="00E77A97">
            <w:r w:rsidRPr="007A0E59">
              <w:t>Preconditie</w:t>
            </w:r>
          </w:p>
        </w:tc>
        <w:tc>
          <w:tcPr>
            <w:tcW w:w="6657" w:type="dxa"/>
          </w:tcPr>
          <w:p w14:paraId="561E5D79" w14:textId="50F64BAC" w:rsidR="0028799A" w:rsidRPr="007A0E59" w:rsidRDefault="0028799A" w:rsidP="00E77A97">
            <w:r>
              <w:t>Inloggen en navigeer naar de Acteurs &amp; Regisseurs tabel</w:t>
            </w:r>
          </w:p>
        </w:tc>
      </w:tr>
      <w:tr w:rsidR="0028799A" w:rsidRPr="007A0E59" w14:paraId="55BBE71B" w14:textId="77777777" w:rsidTr="00E77A97">
        <w:tc>
          <w:tcPr>
            <w:tcW w:w="2405" w:type="dxa"/>
          </w:tcPr>
          <w:p w14:paraId="78F83136" w14:textId="77777777" w:rsidR="0028799A" w:rsidRPr="007A0E59" w:rsidRDefault="0028799A" w:rsidP="00E77A97">
            <w:r w:rsidRPr="007A0E59">
              <w:t>Beschrijving</w:t>
            </w:r>
          </w:p>
        </w:tc>
        <w:tc>
          <w:tcPr>
            <w:tcW w:w="6657" w:type="dxa"/>
          </w:tcPr>
          <w:p w14:paraId="6484CD11" w14:textId="624E1E2A" w:rsidR="0028799A" w:rsidRPr="007A0E59" w:rsidRDefault="0028799A" w:rsidP="00E77A97">
            <w:r>
              <w:t>Door op de knop bewerk te klikken bij het kopje “Acteurs” kan je zijn/haar gegevens wijzigen.</w:t>
            </w:r>
          </w:p>
        </w:tc>
      </w:tr>
      <w:tr w:rsidR="0028799A" w:rsidRPr="007A0E59" w14:paraId="2D918C94"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249DE029" w14:textId="77777777" w:rsidR="0028799A" w:rsidRPr="007A0E59" w:rsidRDefault="0028799A" w:rsidP="00E77A97">
            <w:r w:rsidRPr="007A0E59">
              <w:t>Uitzonderingen</w:t>
            </w:r>
          </w:p>
        </w:tc>
        <w:tc>
          <w:tcPr>
            <w:tcW w:w="6657" w:type="dxa"/>
          </w:tcPr>
          <w:p w14:paraId="57AD4734" w14:textId="1F09177B" w:rsidR="0028799A" w:rsidRPr="007A0E59" w:rsidRDefault="0028799A" w:rsidP="00E77A97">
            <w:r>
              <w:t>Naam bestaat al</w:t>
            </w:r>
          </w:p>
        </w:tc>
      </w:tr>
      <w:tr w:rsidR="0028799A" w:rsidRPr="007A0E59" w14:paraId="2A342052" w14:textId="77777777" w:rsidTr="00E77A97">
        <w:tc>
          <w:tcPr>
            <w:tcW w:w="2405" w:type="dxa"/>
          </w:tcPr>
          <w:p w14:paraId="43CAD8D1" w14:textId="77777777" w:rsidR="0028799A" w:rsidRPr="007A0E59" w:rsidRDefault="0028799A" w:rsidP="00E77A97">
            <w:r w:rsidRPr="007A0E59">
              <w:t>Postconditie</w:t>
            </w:r>
          </w:p>
        </w:tc>
        <w:tc>
          <w:tcPr>
            <w:tcW w:w="6657" w:type="dxa"/>
          </w:tcPr>
          <w:p w14:paraId="57EC959A" w14:textId="7F7BF54C" w:rsidR="0028799A" w:rsidRPr="007A0E59" w:rsidRDefault="0028799A" w:rsidP="00E77A97">
            <w:r>
              <w:t>Acteur word aangepast en opgeslagen in de database</w:t>
            </w:r>
          </w:p>
        </w:tc>
      </w:tr>
    </w:tbl>
    <w:p w14:paraId="2CC8A86E" w14:textId="77777777" w:rsidR="0028799A" w:rsidRDefault="0028799A" w:rsidP="0028799A"/>
    <w:p w14:paraId="28F2581B" w14:textId="77777777" w:rsidR="0028799A" w:rsidRPr="007A0E59" w:rsidRDefault="0028799A" w:rsidP="0028799A">
      <w:pPr>
        <w:pStyle w:val="Kop3"/>
      </w:pPr>
      <w:r w:rsidRPr="007A0E59">
        <w:t xml:space="preserve">Wireframe </w:t>
      </w:r>
    </w:p>
    <w:p w14:paraId="261FF690" w14:textId="490AEF0D" w:rsidR="0028799A" w:rsidRDefault="00D618DC">
      <w:pPr>
        <w:rPr>
          <w:rFonts w:asciiTheme="majorHAnsi" w:eastAsiaTheme="majorEastAsia" w:hAnsiTheme="majorHAnsi" w:cstheme="majorBidi"/>
          <w:color w:val="2F5496" w:themeColor="accent1" w:themeShade="BF"/>
          <w:sz w:val="26"/>
          <w:szCs w:val="26"/>
        </w:rPr>
      </w:pPr>
      <w:r>
        <w:rPr>
          <w:noProof/>
        </w:rPr>
        <w:drawing>
          <wp:inline distT="0" distB="0" distL="0" distR="0" wp14:anchorId="4381A375" wp14:editId="3B27A57E">
            <wp:extent cx="5760720" cy="3236595"/>
            <wp:effectExtent l="0" t="0" r="0" b="190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236595"/>
                    </a:xfrm>
                    <a:prstGeom prst="rect">
                      <a:avLst/>
                    </a:prstGeom>
                  </pic:spPr>
                </pic:pic>
              </a:graphicData>
            </a:graphic>
          </wp:inline>
        </w:drawing>
      </w:r>
      <w:r w:rsidR="0028799A">
        <w:br w:type="page"/>
      </w:r>
    </w:p>
    <w:p w14:paraId="5ED514DF" w14:textId="0840E4A2" w:rsidR="00424E4E" w:rsidRPr="007A0E59" w:rsidRDefault="00424E4E" w:rsidP="00424E4E">
      <w:pPr>
        <w:pStyle w:val="Kop2"/>
      </w:pPr>
      <w:r w:rsidRPr="007A0E59">
        <w:lastRenderedPageBreak/>
        <w:t xml:space="preserve">Functie: </w:t>
      </w:r>
      <w:r>
        <w:t>Regisseur</w:t>
      </w:r>
      <w:r>
        <w:t>s bewerken</w:t>
      </w:r>
    </w:p>
    <w:p w14:paraId="2F8EA613" w14:textId="77777777" w:rsidR="00424E4E" w:rsidRPr="007A0E59" w:rsidRDefault="00424E4E" w:rsidP="00424E4E">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424E4E" w:rsidRPr="007A0E59" w14:paraId="28D066F0"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0E85F26F" w14:textId="77777777" w:rsidR="00424E4E" w:rsidRPr="007A0E59" w:rsidRDefault="00424E4E" w:rsidP="00E77A97">
            <w:r w:rsidRPr="007A0E59">
              <w:t>Naam van de functie</w:t>
            </w:r>
          </w:p>
        </w:tc>
        <w:tc>
          <w:tcPr>
            <w:tcW w:w="6657" w:type="dxa"/>
          </w:tcPr>
          <w:p w14:paraId="43B24366" w14:textId="32164B3E" w:rsidR="00424E4E" w:rsidRPr="007A0E59" w:rsidRDefault="00424E4E" w:rsidP="00E77A97">
            <w:r>
              <w:t>Regisseur</w:t>
            </w:r>
            <w:r>
              <w:t>s bewerken</w:t>
            </w:r>
          </w:p>
        </w:tc>
      </w:tr>
      <w:tr w:rsidR="00424E4E" w:rsidRPr="007A0E59" w14:paraId="72CE41C5" w14:textId="77777777" w:rsidTr="00E77A97">
        <w:tc>
          <w:tcPr>
            <w:tcW w:w="2405" w:type="dxa"/>
          </w:tcPr>
          <w:p w14:paraId="5E09D895" w14:textId="77777777" w:rsidR="00424E4E" w:rsidRPr="007A0E59" w:rsidRDefault="00424E4E" w:rsidP="00E77A97">
            <w:r w:rsidRPr="007A0E59">
              <w:t>Actor</w:t>
            </w:r>
          </w:p>
        </w:tc>
        <w:tc>
          <w:tcPr>
            <w:tcW w:w="6657" w:type="dxa"/>
          </w:tcPr>
          <w:p w14:paraId="3AC6AC56" w14:textId="77777777" w:rsidR="00424E4E" w:rsidRPr="007A0E59" w:rsidRDefault="00424E4E" w:rsidP="00E77A97">
            <w:r>
              <w:t>Manager</w:t>
            </w:r>
          </w:p>
        </w:tc>
      </w:tr>
      <w:tr w:rsidR="00424E4E" w:rsidRPr="007A0E59" w14:paraId="37B5D859"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6DBE1D4C" w14:textId="77777777" w:rsidR="00424E4E" w:rsidRPr="007A0E59" w:rsidRDefault="00424E4E" w:rsidP="00E77A97">
            <w:r w:rsidRPr="007A0E59">
              <w:t>Preconditie</w:t>
            </w:r>
          </w:p>
        </w:tc>
        <w:tc>
          <w:tcPr>
            <w:tcW w:w="6657" w:type="dxa"/>
          </w:tcPr>
          <w:p w14:paraId="3176DAD5" w14:textId="77777777" w:rsidR="00424E4E" w:rsidRPr="007A0E59" w:rsidRDefault="00424E4E" w:rsidP="00E77A97">
            <w:r>
              <w:t>Inloggen en navigeer naar de Acteurs &amp; Regisseurs tabel</w:t>
            </w:r>
          </w:p>
        </w:tc>
      </w:tr>
      <w:tr w:rsidR="00424E4E" w:rsidRPr="007A0E59" w14:paraId="2A35BC28" w14:textId="77777777" w:rsidTr="00E77A97">
        <w:tc>
          <w:tcPr>
            <w:tcW w:w="2405" w:type="dxa"/>
          </w:tcPr>
          <w:p w14:paraId="5639A64C" w14:textId="77777777" w:rsidR="00424E4E" w:rsidRPr="007A0E59" w:rsidRDefault="00424E4E" w:rsidP="00E77A97">
            <w:r w:rsidRPr="007A0E59">
              <w:t>Beschrijving</w:t>
            </w:r>
          </w:p>
        </w:tc>
        <w:tc>
          <w:tcPr>
            <w:tcW w:w="6657" w:type="dxa"/>
          </w:tcPr>
          <w:p w14:paraId="7CAD94E3" w14:textId="67220B27" w:rsidR="00424E4E" w:rsidRPr="007A0E59" w:rsidRDefault="00424E4E" w:rsidP="00E77A97">
            <w:r>
              <w:t>Door op de knop bewerk te klikken bij het kopje “</w:t>
            </w:r>
            <w:r>
              <w:t>Regisseurs</w:t>
            </w:r>
            <w:r>
              <w:t>” kan je zijn/haar gegevens wijzigen.</w:t>
            </w:r>
          </w:p>
        </w:tc>
      </w:tr>
      <w:tr w:rsidR="00424E4E" w:rsidRPr="007A0E59" w14:paraId="70286D13"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6A800F63" w14:textId="77777777" w:rsidR="00424E4E" w:rsidRPr="007A0E59" w:rsidRDefault="00424E4E" w:rsidP="00E77A97">
            <w:r w:rsidRPr="007A0E59">
              <w:t>Uitzonderingen</w:t>
            </w:r>
          </w:p>
        </w:tc>
        <w:tc>
          <w:tcPr>
            <w:tcW w:w="6657" w:type="dxa"/>
          </w:tcPr>
          <w:p w14:paraId="4DDB4665" w14:textId="77777777" w:rsidR="00424E4E" w:rsidRPr="007A0E59" w:rsidRDefault="00424E4E" w:rsidP="00E77A97">
            <w:r>
              <w:t>Naam bestaat al</w:t>
            </w:r>
          </w:p>
        </w:tc>
      </w:tr>
      <w:tr w:rsidR="00424E4E" w:rsidRPr="007A0E59" w14:paraId="386C3727" w14:textId="77777777" w:rsidTr="00E77A97">
        <w:tc>
          <w:tcPr>
            <w:tcW w:w="2405" w:type="dxa"/>
          </w:tcPr>
          <w:p w14:paraId="59ED70AE" w14:textId="77777777" w:rsidR="00424E4E" w:rsidRPr="007A0E59" w:rsidRDefault="00424E4E" w:rsidP="00E77A97">
            <w:r w:rsidRPr="007A0E59">
              <w:t>Postconditie</w:t>
            </w:r>
          </w:p>
        </w:tc>
        <w:tc>
          <w:tcPr>
            <w:tcW w:w="6657" w:type="dxa"/>
          </w:tcPr>
          <w:p w14:paraId="0508A9F1" w14:textId="77777777" w:rsidR="00424E4E" w:rsidRPr="007A0E59" w:rsidRDefault="00424E4E" w:rsidP="00E77A97">
            <w:r>
              <w:t>Acteur word aangepast en opgeslagen in de database</w:t>
            </w:r>
          </w:p>
        </w:tc>
      </w:tr>
    </w:tbl>
    <w:p w14:paraId="2A8C9A47" w14:textId="77777777" w:rsidR="00424E4E" w:rsidRDefault="00424E4E" w:rsidP="00424E4E"/>
    <w:p w14:paraId="6F0757BA" w14:textId="77777777" w:rsidR="00424E4E" w:rsidRPr="007A0E59" w:rsidRDefault="00424E4E" w:rsidP="00424E4E">
      <w:pPr>
        <w:pStyle w:val="Kop3"/>
      </w:pPr>
      <w:r w:rsidRPr="007A0E59">
        <w:t xml:space="preserve">Wireframe </w:t>
      </w:r>
    </w:p>
    <w:p w14:paraId="2B6C1C24" w14:textId="2FE869C3" w:rsidR="0028799A" w:rsidRDefault="00D618DC" w:rsidP="003B2A3C">
      <w:pPr>
        <w:pStyle w:val="Kop2"/>
      </w:pPr>
      <w:r>
        <w:rPr>
          <w:noProof/>
        </w:rPr>
        <w:drawing>
          <wp:inline distT="0" distB="0" distL="0" distR="0" wp14:anchorId="022E3177" wp14:editId="11C6999E">
            <wp:extent cx="5760720" cy="3236595"/>
            <wp:effectExtent l="0" t="0" r="0" b="1905"/>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236595"/>
                    </a:xfrm>
                    <a:prstGeom prst="rect">
                      <a:avLst/>
                    </a:prstGeom>
                  </pic:spPr>
                </pic:pic>
              </a:graphicData>
            </a:graphic>
          </wp:inline>
        </w:drawing>
      </w:r>
    </w:p>
    <w:p w14:paraId="4B21BAF4" w14:textId="6533BD9E" w:rsidR="0076073B" w:rsidRPr="007A0E59" w:rsidRDefault="003B2A3C" w:rsidP="0076073B">
      <w:pPr>
        <w:pStyle w:val="Kop2"/>
      </w:pPr>
      <w:r w:rsidRPr="0028799A">
        <w:br w:type="page"/>
      </w:r>
      <w:r w:rsidR="0076073B" w:rsidRPr="007A0E59">
        <w:lastRenderedPageBreak/>
        <w:t xml:space="preserve">Functie: </w:t>
      </w:r>
      <w:r w:rsidR="0076073B">
        <w:t>Acteurs verwijderen</w:t>
      </w:r>
    </w:p>
    <w:p w14:paraId="680DFF40" w14:textId="77777777" w:rsidR="0076073B" w:rsidRPr="007A0E59" w:rsidRDefault="0076073B" w:rsidP="0076073B">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76073B" w:rsidRPr="007A0E59" w14:paraId="231BD9A8"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7C062791" w14:textId="77777777" w:rsidR="0076073B" w:rsidRPr="007A0E59" w:rsidRDefault="0076073B" w:rsidP="00E77A97">
            <w:r w:rsidRPr="007A0E59">
              <w:t>Naam van de functie</w:t>
            </w:r>
          </w:p>
        </w:tc>
        <w:tc>
          <w:tcPr>
            <w:tcW w:w="6657" w:type="dxa"/>
          </w:tcPr>
          <w:p w14:paraId="1328E668" w14:textId="546F515F" w:rsidR="0076073B" w:rsidRPr="007A0E59" w:rsidRDefault="0076073B" w:rsidP="00E77A97">
            <w:r>
              <w:t>Acteurs verwijderen</w:t>
            </w:r>
          </w:p>
        </w:tc>
      </w:tr>
      <w:tr w:rsidR="0076073B" w:rsidRPr="007A0E59" w14:paraId="32D40674" w14:textId="77777777" w:rsidTr="00E77A97">
        <w:tc>
          <w:tcPr>
            <w:tcW w:w="2405" w:type="dxa"/>
          </w:tcPr>
          <w:p w14:paraId="7E79CC82" w14:textId="77777777" w:rsidR="0076073B" w:rsidRPr="007A0E59" w:rsidRDefault="0076073B" w:rsidP="00E77A97">
            <w:r w:rsidRPr="007A0E59">
              <w:t>Actor</w:t>
            </w:r>
          </w:p>
        </w:tc>
        <w:tc>
          <w:tcPr>
            <w:tcW w:w="6657" w:type="dxa"/>
          </w:tcPr>
          <w:p w14:paraId="21A78633" w14:textId="77777777" w:rsidR="0076073B" w:rsidRPr="007A0E59" w:rsidRDefault="0076073B" w:rsidP="00E77A97">
            <w:r>
              <w:t>Manager</w:t>
            </w:r>
          </w:p>
        </w:tc>
      </w:tr>
      <w:tr w:rsidR="0076073B" w:rsidRPr="007A0E59" w14:paraId="0B9F02D7"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0B086543" w14:textId="77777777" w:rsidR="0076073B" w:rsidRPr="007A0E59" w:rsidRDefault="0076073B" w:rsidP="00E77A97">
            <w:r w:rsidRPr="007A0E59">
              <w:t>Preconditie</w:t>
            </w:r>
          </w:p>
        </w:tc>
        <w:tc>
          <w:tcPr>
            <w:tcW w:w="6657" w:type="dxa"/>
          </w:tcPr>
          <w:p w14:paraId="5C217C00" w14:textId="6F63DD66" w:rsidR="0076073B" w:rsidRPr="007A0E59" w:rsidRDefault="0076073B" w:rsidP="00E77A97">
            <w:r>
              <w:t>Inloggen als manager en naar de tabel “Acteurs &amp; Regisseurs” navigeren.</w:t>
            </w:r>
          </w:p>
        </w:tc>
      </w:tr>
      <w:tr w:rsidR="0076073B" w:rsidRPr="007A0E59" w14:paraId="3469EF45" w14:textId="77777777" w:rsidTr="00E77A97">
        <w:tc>
          <w:tcPr>
            <w:tcW w:w="2405" w:type="dxa"/>
          </w:tcPr>
          <w:p w14:paraId="6E3CA8BA" w14:textId="77777777" w:rsidR="0076073B" w:rsidRPr="007A0E59" w:rsidRDefault="0076073B" w:rsidP="00E77A97">
            <w:r w:rsidRPr="007A0E59">
              <w:t>Beschrijving</w:t>
            </w:r>
          </w:p>
        </w:tc>
        <w:tc>
          <w:tcPr>
            <w:tcW w:w="6657" w:type="dxa"/>
          </w:tcPr>
          <w:p w14:paraId="2821D15F" w14:textId="2B6B55E0" w:rsidR="0076073B" w:rsidRPr="007A0E59" w:rsidRDefault="0076073B" w:rsidP="00E77A97">
            <w:r>
              <w:t>Als manager kan je een acteur verwijderen bij het kopje acteurs. naast de bewerk button op “verwijder” klikken</w:t>
            </w:r>
          </w:p>
        </w:tc>
      </w:tr>
      <w:tr w:rsidR="0076073B" w:rsidRPr="007A0E59" w14:paraId="3627A604"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5F0D0806" w14:textId="77777777" w:rsidR="0076073B" w:rsidRPr="007A0E59" w:rsidRDefault="0076073B" w:rsidP="00E77A97">
            <w:r w:rsidRPr="007A0E59">
              <w:t>Uitzonderingen</w:t>
            </w:r>
          </w:p>
        </w:tc>
        <w:tc>
          <w:tcPr>
            <w:tcW w:w="6657" w:type="dxa"/>
          </w:tcPr>
          <w:p w14:paraId="11F9C5D8" w14:textId="3700992C" w:rsidR="0076073B" w:rsidRPr="007A0E59" w:rsidRDefault="0076073B" w:rsidP="00E77A97">
            <w:r>
              <w:t xml:space="preserve">Als er geen </w:t>
            </w:r>
            <w:r w:rsidR="00752099">
              <w:t>acteur beschikbaar is te verwijderen verschijnt het knop niet.</w:t>
            </w:r>
          </w:p>
        </w:tc>
      </w:tr>
      <w:tr w:rsidR="0076073B" w:rsidRPr="007A0E59" w14:paraId="08EF52A5" w14:textId="77777777" w:rsidTr="00E77A97">
        <w:tc>
          <w:tcPr>
            <w:tcW w:w="2405" w:type="dxa"/>
          </w:tcPr>
          <w:p w14:paraId="2A18CA49" w14:textId="77777777" w:rsidR="0076073B" w:rsidRPr="007A0E59" w:rsidRDefault="0076073B" w:rsidP="00E77A97">
            <w:r w:rsidRPr="007A0E59">
              <w:t>Postconditie</w:t>
            </w:r>
          </w:p>
        </w:tc>
        <w:tc>
          <w:tcPr>
            <w:tcW w:w="6657" w:type="dxa"/>
          </w:tcPr>
          <w:p w14:paraId="14151C67" w14:textId="7433E03F" w:rsidR="0076073B" w:rsidRPr="007A0E59" w:rsidRDefault="00752099" w:rsidP="00E77A97">
            <w:r>
              <w:t>Acteur word verwijderd uit de database.</w:t>
            </w:r>
          </w:p>
        </w:tc>
      </w:tr>
    </w:tbl>
    <w:p w14:paraId="60423265" w14:textId="77777777" w:rsidR="0076073B" w:rsidRDefault="0076073B" w:rsidP="0076073B"/>
    <w:p w14:paraId="66943E35" w14:textId="77777777" w:rsidR="0076073B" w:rsidRPr="007A0E59" w:rsidRDefault="0076073B" w:rsidP="0076073B">
      <w:pPr>
        <w:pStyle w:val="Kop3"/>
      </w:pPr>
      <w:r w:rsidRPr="007A0E59">
        <w:t xml:space="preserve">Wireframe </w:t>
      </w:r>
    </w:p>
    <w:p w14:paraId="59B9E20C" w14:textId="530B0DA6" w:rsidR="0076073B" w:rsidRDefault="006C23A9">
      <w:pPr>
        <w:rPr>
          <w:rFonts w:asciiTheme="majorHAnsi" w:eastAsiaTheme="majorEastAsia" w:hAnsiTheme="majorHAnsi" w:cstheme="majorBidi"/>
          <w:color w:val="2F5496" w:themeColor="accent1" w:themeShade="BF"/>
          <w:sz w:val="26"/>
          <w:szCs w:val="26"/>
        </w:rPr>
      </w:pPr>
      <w:r>
        <w:rPr>
          <w:noProof/>
        </w:rPr>
        <w:drawing>
          <wp:inline distT="0" distB="0" distL="0" distR="0" wp14:anchorId="6A177910" wp14:editId="31EDDF57">
            <wp:extent cx="5760720" cy="2844165"/>
            <wp:effectExtent l="0" t="0" r="0" b="0"/>
            <wp:docPr id="31" name="Afbeelding 3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fbeelding 31" descr="Afbeelding met tekst&#10;&#10;Automatisch gegenereerde beschrijving"/>
                    <pic:cNvPicPr/>
                  </pic:nvPicPr>
                  <pic:blipFill>
                    <a:blip r:embed="rId26"/>
                    <a:stretch>
                      <a:fillRect/>
                    </a:stretch>
                  </pic:blipFill>
                  <pic:spPr>
                    <a:xfrm>
                      <a:off x="0" y="0"/>
                      <a:ext cx="5760720" cy="2844165"/>
                    </a:xfrm>
                    <a:prstGeom prst="rect">
                      <a:avLst/>
                    </a:prstGeom>
                  </pic:spPr>
                </pic:pic>
              </a:graphicData>
            </a:graphic>
          </wp:inline>
        </w:drawing>
      </w:r>
      <w:r w:rsidR="0076073B">
        <w:br w:type="page"/>
      </w:r>
    </w:p>
    <w:p w14:paraId="22B23B81" w14:textId="679DCC44" w:rsidR="00411756" w:rsidRPr="007A0E59" w:rsidRDefault="00411756" w:rsidP="00411756">
      <w:pPr>
        <w:pStyle w:val="Kop2"/>
      </w:pPr>
      <w:r w:rsidRPr="007A0E59">
        <w:lastRenderedPageBreak/>
        <w:t xml:space="preserve">Functie: </w:t>
      </w:r>
      <w:r>
        <w:t>Regisseurs</w:t>
      </w:r>
      <w:r>
        <w:t xml:space="preserve"> verwijderen</w:t>
      </w:r>
    </w:p>
    <w:p w14:paraId="2AA18B1F" w14:textId="77777777" w:rsidR="00411756" w:rsidRPr="007A0E59" w:rsidRDefault="00411756" w:rsidP="00411756">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411756" w:rsidRPr="007A0E59" w14:paraId="27F83DD5"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1262F423" w14:textId="77777777" w:rsidR="00411756" w:rsidRPr="007A0E59" w:rsidRDefault="00411756" w:rsidP="00E77A97">
            <w:r w:rsidRPr="007A0E59">
              <w:t>Naam van de functie</w:t>
            </w:r>
          </w:p>
        </w:tc>
        <w:tc>
          <w:tcPr>
            <w:tcW w:w="6657" w:type="dxa"/>
          </w:tcPr>
          <w:p w14:paraId="793CAE50" w14:textId="169D6420" w:rsidR="00411756" w:rsidRPr="007A0E59" w:rsidRDefault="00411756" w:rsidP="00E77A97">
            <w:r>
              <w:t>Regisseurs</w:t>
            </w:r>
            <w:r>
              <w:t xml:space="preserve"> verwijderen</w:t>
            </w:r>
          </w:p>
        </w:tc>
      </w:tr>
      <w:tr w:rsidR="00411756" w:rsidRPr="007A0E59" w14:paraId="482788AB" w14:textId="77777777" w:rsidTr="00E77A97">
        <w:tc>
          <w:tcPr>
            <w:tcW w:w="2405" w:type="dxa"/>
          </w:tcPr>
          <w:p w14:paraId="7968D723" w14:textId="77777777" w:rsidR="00411756" w:rsidRPr="007A0E59" w:rsidRDefault="00411756" w:rsidP="00E77A97">
            <w:r w:rsidRPr="007A0E59">
              <w:t>Actor</w:t>
            </w:r>
          </w:p>
        </w:tc>
        <w:tc>
          <w:tcPr>
            <w:tcW w:w="6657" w:type="dxa"/>
          </w:tcPr>
          <w:p w14:paraId="461253D9" w14:textId="77777777" w:rsidR="00411756" w:rsidRPr="007A0E59" w:rsidRDefault="00411756" w:rsidP="00E77A97">
            <w:r>
              <w:t>Manager</w:t>
            </w:r>
          </w:p>
        </w:tc>
      </w:tr>
      <w:tr w:rsidR="00411756" w:rsidRPr="007A0E59" w14:paraId="6011C012"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2FB2E3FC" w14:textId="77777777" w:rsidR="00411756" w:rsidRPr="007A0E59" w:rsidRDefault="00411756" w:rsidP="00E77A97">
            <w:r w:rsidRPr="007A0E59">
              <w:t>Preconditie</w:t>
            </w:r>
          </w:p>
        </w:tc>
        <w:tc>
          <w:tcPr>
            <w:tcW w:w="6657" w:type="dxa"/>
          </w:tcPr>
          <w:p w14:paraId="7CE1088B" w14:textId="77777777" w:rsidR="00411756" w:rsidRPr="007A0E59" w:rsidRDefault="00411756" w:rsidP="00E77A97">
            <w:r>
              <w:t>Inloggen als manager en naar de tabel “Acteurs &amp; Regisseurs” navigeren.</w:t>
            </w:r>
          </w:p>
        </w:tc>
      </w:tr>
      <w:tr w:rsidR="00411756" w:rsidRPr="007A0E59" w14:paraId="11E4DC39" w14:textId="77777777" w:rsidTr="00E77A97">
        <w:tc>
          <w:tcPr>
            <w:tcW w:w="2405" w:type="dxa"/>
          </w:tcPr>
          <w:p w14:paraId="24024AE2" w14:textId="77777777" w:rsidR="00411756" w:rsidRPr="007A0E59" w:rsidRDefault="00411756" w:rsidP="00E77A97">
            <w:r w:rsidRPr="007A0E59">
              <w:t>Beschrijving</w:t>
            </w:r>
          </w:p>
        </w:tc>
        <w:tc>
          <w:tcPr>
            <w:tcW w:w="6657" w:type="dxa"/>
          </w:tcPr>
          <w:p w14:paraId="06FF7980" w14:textId="24628F12" w:rsidR="00411756" w:rsidRPr="007A0E59" w:rsidRDefault="00411756" w:rsidP="00E77A97">
            <w:r>
              <w:t xml:space="preserve">Als manager kan je een acteur verwijderen bij het kopje </w:t>
            </w:r>
            <w:r>
              <w:t>regisseurs</w:t>
            </w:r>
            <w:r>
              <w:t>. naast de bewerk button op “verwijder” klikken</w:t>
            </w:r>
          </w:p>
        </w:tc>
      </w:tr>
      <w:tr w:rsidR="00411756" w:rsidRPr="007A0E59" w14:paraId="4684ACAD" w14:textId="77777777" w:rsidTr="00E77A97">
        <w:trPr>
          <w:cnfStyle w:val="000000100000" w:firstRow="0" w:lastRow="0" w:firstColumn="0" w:lastColumn="0" w:oddVBand="0" w:evenVBand="0" w:oddHBand="1" w:evenHBand="0" w:firstRowFirstColumn="0" w:firstRowLastColumn="0" w:lastRowFirstColumn="0" w:lastRowLastColumn="0"/>
        </w:trPr>
        <w:tc>
          <w:tcPr>
            <w:tcW w:w="2405" w:type="dxa"/>
          </w:tcPr>
          <w:p w14:paraId="13E13D71" w14:textId="77777777" w:rsidR="00411756" w:rsidRPr="007A0E59" w:rsidRDefault="00411756" w:rsidP="00E77A97">
            <w:r w:rsidRPr="007A0E59">
              <w:t>Uitzonderingen</w:t>
            </w:r>
          </w:p>
        </w:tc>
        <w:tc>
          <w:tcPr>
            <w:tcW w:w="6657" w:type="dxa"/>
          </w:tcPr>
          <w:p w14:paraId="42FEDD82" w14:textId="040E4F31" w:rsidR="00411756" w:rsidRPr="007A0E59" w:rsidRDefault="00411756" w:rsidP="00E77A97">
            <w:r>
              <w:t xml:space="preserve">Als er geen </w:t>
            </w:r>
            <w:r>
              <w:t>regisseur</w:t>
            </w:r>
            <w:r>
              <w:t xml:space="preserve"> beschikbaar is te verwijderen verschijnt het knop niet.</w:t>
            </w:r>
          </w:p>
        </w:tc>
      </w:tr>
      <w:tr w:rsidR="00411756" w:rsidRPr="007A0E59" w14:paraId="6965B178" w14:textId="77777777" w:rsidTr="00E77A97">
        <w:tc>
          <w:tcPr>
            <w:tcW w:w="2405" w:type="dxa"/>
          </w:tcPr>
          <w:p w14:paraId="6AE14AA0" w14:textId="77777777" w:rsidR="00411756" w:rsidRPr="007A0E59" w:rsidRDefault="00411756" w:rsidP="00E77A97">
            <w:r w:rsidRPr="007A0E59">
              <w:t>Postconditie</w:t>
            </w:r>
          </w:p>
        </w:tc>
        <w:tc>
          <w:tcPr>
            <w:tcW w:w="6657" w:type="dxa"/>
          </w:tcPr>
          <w:p w14:paraId="5FF8DDE6" w14:textId="35F41ABD" w:rsidR="00411756" w:rsidRPr="007A0E59" w:rsidRDefault="00606D31" w:rsidP="00E77A97">
            <w:r>
              <w:t>Regisseur</w:t>
            </w:r>
            <w:r w:rsidR="00411756">
              <w:t xml:space="preserve"> word verwijderd uit de database.</w:t>
            </w:r>
          </w:p>
        </w:tc>
      </w:tr>
    </w:tbl>
    <w:p w14:paraId="7D563E87" w14:textId="77777777" w:rsidR="00411756" w:rsidRDefault="00411756" w:rsidP="00411756"/>
    <w:p w14:paraId="70A9BD7F" w14:textId="77777777" w:rsidR="00411756" w:rsidRPr="007A0E59" w:rsidRDefault="00411756" w:rsidP="00411756">
      <w:pPr>
        <w:pStyle w:val="Kop3"/>
      </w:pPr>
      <w:r w:rsidRPr="007A0E59">
        <w:t xml:space="preserve">Wireframe </w:t>
      </w:r>
    </w:p>
    <w:p w14:paraId="733A67EF" w14:textId="653515D4" w:rsidR="00411756" w:rsidRDefault="006C23A9">
      <w:pPr>
        <w:rPr>
          <w:rFonts w:asciiTheme="majorHAnsi" w:eastAsiaTheme="majorEastAsia" w:hAnsiTheme="majorHAnsi" w:cstheme="majorBidi"/>
          <w:color w:val="2F5496" w:themeColor="accent1" w:themeShade="BF"/>
          <w:sz w:val="26"/>
          <w:szCs w:val="26"/>
        </w:rPr>
      </w:pPr>
      <w:r>
        <w:rPr>
          <w:noProof/>
        </w:rPr>
        <w:drawing>
          <wp:inline distT="0" distB="0" distL="0" distR="0" wp14:anchorId="40934660" wp14:editId="22EA8212">
            <wp:extent cx="5760720" cy="2844165"/>
            <wp:effectExtent l="0" t="0" r="0" b="0"/>
            <wp:docPr id="32" name="Afbeelding 3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fbeelding 32" descr="Afbeelding met tekst&#10;&#10;Automatisch gegenereerde beschrijving"/>
                    <pic:cNvPicPr/>
                  </pic:nvPicPr>
                  <pic:blipFill>
                    <a:blip r:embed="rId26"/>
                    <a:stretch>
                      <a:fillRect/>
                    </a:stretch>
                  </pic:blipFill>
                  <pic:spPr>
                    <a:xfrm>
                      <a:off x="0" y="0"/>
                      <a:ext cx="5760720" cy="2844165"/>
                    </a:xfrm>
                    <a:prstGeom prst="rect">
                      <a:avLst/>
                    </a:prstGeom>
                  </pic:spPr>
                </pic:pic>
              </a:graphicData>
            </a:graphic>
          </wp:inline>
        </w:drawing>
      </w:r>
      <w:r w:rsidR="00411756">
        <w:br w:type="page"/>
      </w:r>
    </w:p>
    <w:p w14:paraId="44752B73" w14:textId="38F39225" w:rsidR="003B2A3C" w:rsidRPr="007A0E59" w:rsidRDefault="003B2A3C" w:rsidP="003B2A3C">
      <w:pPr>
        <w:pStyle w:val="Kop2"/>
      </w:pPr>
      <w:r w:rsidRPr="007A0E59">
        <w:lastRenderedPageBreak/>
        <w:t>Functie:</w:t>
      </w:r>
      <w:r>
        <w:t xml:space="preserve"> Ticket annuleren</w:t>
      </w:r>
    </w:p>
    <w:p w14:paraId="5E10C433" w14:textId="77777777" w:rsidR="003B2A3C" w:rsidRPr="007A0E59" w:rsidRDefault="003B2A3C" w:rsidP="003B2A3C">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3B2A3C" w:rsidRPr="007A0E59" w14:paraId="2DD75CDD" w14:textId="77777777" w:rsidTr="00813928">
        <w:trPr>
          <w:cnfStyle w:val="000000100000" w:firstRow="0" w:lastRow="0" w:firstColumn="0" w:lastColumn="0" w:oddVBand="0" w:evenVBand="0" w:oddHBand="1" w:evenHBand="0" w:firstRowFirstColumn="0" w:firstRowLastColumn="0" w:lastRowFirstColumn="0" w:lastRowLastColumn="0"/>
        </w:trPr>
        <w:tc>
          <w:tcPr>
            <w:tcW w:w="2405" w:type="dxa"/>
          </w:tcPr>
          <w:p w14:paraId="4443C82C" w14:textId="77777777" w:rsidR="003B2A3C" w:rsidRPr="007A0E59" w:rsidRDefault="003B2A3C" w:rsidP="00813928">
            <w:r w:rsidRPr="007A0E59">
              <w:t>Naam van de functie</w:t>
            </w:r>
          </w:p>
        </w:tc>
        <w:tc>
          <w:tcPr>
            <w:tcW w:w="6657" w:type="dxa"/>
          </w:tcPr>
          <w:p w14:paraId="77630C2F" w14:textId="5811197B" w:rsidR="003B2A3C" w:rsidRPr="007A0E59" w:rsidRDefault="003B2A3C" w:rsidP="00813928">
            <w:r>
              <w:t>Ticket annuleren</w:t>
            </w:r>
          </w:p>
        </w:tc>
      </w:tr>
      <w:tr w:rsidR="003B2A3C" w:rsidRPr="007A0E59" w14:paraId="2D272BCE" w14:textId="77777777" w:rsidTr="00813928">
        <w:tc>
          <w:tcPr>
            <w:tcW w:w="2405" w:type="dxa"/>
          </w:tcPr>
          <w:p w14:paraId="3A125271" w14:textId="77777777" w:rsidR="003B2A3C" w:rsidRPr="007A0E59" w:rsidRDefault="003B2A3C" w:rsidP="00813928">
            <w:r w:rsidRPr="007A0E59">
              <w:t>Actor</w:t>
            </w:r>
          </w:p>
        </w:tc>
        <w:tc>
          <w:tcPr>
            <w:tcW w:w="6657" w:type="dxa"/>
          </w:tcPr>
          <w:p w14:paraId="6BF18FD1" w14:textId="77777777" w:rsidR="003B2A3C" w:rsidRPr="007A0E59" w:rsidRDefault="003B2A3C" w:rsidP="00813928">
            <w:r>
              <w:t>Klant</w:t>
            </w:r>
          </w:p>
        </w:tc>
      </w:tr>
      <w:tr w:rsidR="003B2A3C" w:rsidRPr="007A0E59" w14:paraId="7FAAE299" w14:textId="77777777" w:rsidTr="00813928">
        <w:trPr>
          <w:cnfStyle w:val="000000100000" w:firstRow="0" w:lastRow="0" w:firstColumn="0" w:lastColumn="0" w:oddVBand="0" w:evenVBand="0" w:oddHBand="1" w:evenHBand="0" w:firstRowFirstColumn="0" w:firstRowLastColumn="0" w:lastRowFirstColumn="0" w:lastRowLastColumn="0"/>
        </w:trPr>
        <w:tc>
          <w:tcPr>
            <w:tcW w:w="2405" w:type="dxa"/>
          </w:tcPr>
          <w:p w14:paraId="52C84072" w14:textId="77777777" w:rsidR="003B2A3C" w:rsidRPr="007A0E59" w:rsidRDefault="003B2A3C" w:rsidP="00813928">
            <w:r w:rsidRPr="007A0E59">
              <w:t>Preconditie</w:t>
            </w:r>
          </w:p>
        </w:tc>
        <w:tc>
          <w:tcPr>
            <w:tcW w:w="6657" w:type="dxa"/>
          </w:tcPr>
          <w:p w14:paraId="675D419C" w14:textId="5EBB38B2" w:rsidR="003B2A3C" w:rsidRPr="007A0E59" w:rsidRDefault="003B2A3C" w:rsidP="00813928">
            <w:r>
              <w:t>Naar de tabel reserveringen navigeren.</w:t>
            </w:r>
          </w:p>
        </w:tc>
      </w:tr>
      <w:tr w:rsidR="003B2A3C" w:rsidRPr="007A0E59" w14:paraId="79FEE6E8" w14:textId="77777777" w:rsidTr="00813928">
        <w:tc>
          <w:tcPr>
            <w:tcW w:w="2405" w:type="dxa"/>
          </w:tcPr>
          <w:p w14:paraId="59C3FB1F" w14:textId="77777777" w:rsidR="003B2A3C" w:rsidRPr="007A0E59" w:rsidRDefault="003B2A3C" w:rsidP="00813928">
            <w:r w:rsidRPr="007A0E59">
              <w:t>Beschrijving</w:t>
            </w:r>
          </w:p>
        </w:tc>
        <w:tc>
          <w:tcPr>
            <w:tcW w:w="6657" w:type="dxa"/>
          </w:tcPr>
          <w:p w14:paraId="4E85B1B2" w14:textId="5B7DA27B" w:rsidR="003B2A3C" w:rsidRPr="007A0E59" w:rsidRDefault="003B2A3C" w:rsidP="00813928">
            <w:r>
              <w:t>Als een klant zijn reserveringen wilt annuleren gaat hij/zij naast het gepaste film en tijd/datum op annuleren klikken.</w:t>
            </w:r>
          </w:p>
        </w:tc>
      </w:tr>
      <w:tr w:rsidR="003B2A3C" w:rsidRPr="007A0E59" w14:paraId="02EF2983" w14:textId="77777777" w:rsidTr="00813928">
        <w:trPr>
          <w:cnfStyle w:val="000000100000" w:firstRow="0" w:lastRow="0" w:firstColumn="0" w:lastColumn="0" w:oddVBand="0" w:evenVBand="0" w:oddHBand="1" w:evenHBand="0" w:firstRowFirstColumn="0" w:firstRowLastColumn="0" w:lastRowFirstColumn="0" w:lastRowLastColumn="0"/>
        </w:trPr>
        <w:tc>
          <w:tcPr>
            <w:tcW w:w="2405" w:type="dxa"/>
          </w:tcPr>
          <w:p w14:paraId="42ED4C0A" w14:textId="77777777" w:rsidR="003B2A3C" w:rsidRPr="007A0E59" w:rsidRDefault="003B2A3C" w:rsidP="00813928">
            <w:r w:rsidRPr="007A0E59">
              <w:t>Uitzonderingen</w:t>
            </w:r>
          </w:p>
        </w:tc>
        <w:tc>
          <w:tcPr>
            <w:tcW w:w="6657" w:type="dxa"/>
          </w:tcPr>
          <w:p w14:paraId="248AFBEB" w14:textId="255F2B7B" w:rsidR="003B2A3C" w:rsidRPr="007A0E59" w:rsidRDefault="003B2A3C" w:rsidP="00813928">
            <w:r>
              <w:t>Als er geen reserveringen is gemaakt.</w:t>
            </w:r>
          </w:p>
        </w:tc>
      </w:tr>
      <w:tr w:rsidR="003B2A3C" w:rsidRPr="007A0E59" w14:paraId="5C32D638" w14:textId="77777777" w:rsidTr="00813928">
        <w:tc>
          <w:tcPr>
            <w:tcW w:w="2405" w:type="dxa"/>
          </w:tcPr>
          <w:p w14:paraId="2C18307A" w14:textId="77777777" w:rsidR="003B2A3C" w:rsidRPr="007A0E59" w:rsidRDefault="003B2A3C" w:rsidP="00813928">
            <w:r w:rsidRPr="007A0E59">
              <w:t>Postconditie</w:t>
            </w:r>
          </w:p>
        </w:tc>
        <w:tc>
          <w:tcPr>
            <w:tcW w:w="6657" w:type="dxa"/>
          </w:tcPr>
          <w:p w14:paraId="37088068" w14:textId="49EFC75C" w:rsidR="003B2A3C" w:rsidRPr="007A0E59" w:rsidRDefault="003B2A3C" w:rsidP="00813928">
            <w:r>
              <w:t xml:space="preserve">Ticket word geannuleerd </w:t>
            </w:r>
          </w:p>
        </w:tc>
      </w:tr>
    </w:tbl>
    <w:p w14:paraId="25510447" w14:textId="77777777" w:rsidR="003B2A3C" w:rsidRDefault="003B2A3C" w:rsidP="003B2A3C"/>
    <w:p w14:paraId="301DDAC8" w14:textId="77777777" w:rsidR="003B2A3C" w:rsidRDefault="003B2A3C" w:rsidP="003B2A3C">
      <w:pPr>
        <w:pStyle w:val="Kop3"/>
      </w:pPr>
      <w:r w:rsidRPr="007A0E59">
        <w:t xml:space="preserve">Wireframe </w:t>
      </w:r>
    </w:p>
    <w:p w14:paraId="1CBD726B" w14:textId="77777777" w:rsidR="00D302DE" w:rsidRDefault="00D302DE"/>
    <w:p w14:paraId="1598AC2D" w14:textId="09839567" w:rsidR="005C4039" w:rsidRPr="003B2A3C" w:rsidRDefault="00D302DE">
      <w:r>
        <w:rPr>
          <w:noProof/>
        </w:rPr>
        <w:drawing>
          <wp:inline distT="0" distB="0" distL="0" distR="0" wp14:anchorId="180738CF" wp14:editId="36F55933">
            <wp:extent cx="6517005" cy="2695575"/>
            <wp:effectExtent l="0" t="0" r="0"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521648" cy="2697495"/>
                    </a:xfrm>
                    <a:prstGeom prst="rect">
                      <a:avLst/>
                    </a:prstGeom>
                  </pic:spPr>
                </pic:pic>
              </a:graphicData>
            </a:graphic>
          </wp:inline>
        </w:drawing>
      </w:r>
      <w:r w:rsidR="005C4039">
        <w:br w:type="page"/>
      </w:r>
    </w:p>
    <w:p w14:paraId="41482A51" w14:textId="351C3136" w:rsidR="00370158" w:rsidRPr="007A0E59" w:rsidRDefault="00CD2AA9" w:rsidP="00370158">
      <w:pPr>
        <w:pStyle w:val="Kop1"/>
      </w:pPr>
      <w:r w:rsidRPr="007A0E59">
        <w:rPr>
          <w:noProof/>
        </w:rPr>
        <w:lastRenderedPageBreak/>
        <mc:AlternateContent>
          <mc:Choice Requires="wps">
            <w:drawing>
              <wp:anchor distT="45720" distB="45720" distL="114300" distR="114300" simplePos="0" relativeHeight="251669504" behindDoc="1" locked="0" layoutInCell="1" allowOverlap="1" wp14:anchorId="2CB60F1E" wp14:editId="5F6EB927">
                <wp:simplePos x="0" y="0"/>
                <wp:positionH relativeFrom="page">
                  <wp:align>right</wp:align>
                </wp:positionH>
                <wp:positionV relativeFrom="paragraph">
                  <wp:posOffset>59160</wp:posOffset>
                </wp:positionV>
                <wp:extent cx="901118" cy="243720"/>
                <wp:effectExtent l="0" t="0" r="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118" cy="243720"/>
                        </a:xfrm>
                        <a:prstGeom prst="rect">
                          <a:avLst/>
                        </a:prstGeom>
                        <a:solidFill>
                          <a:srgbClr val="FFFFFF"/>
                        </a:solidFill>
                        <a:ln w="9525">
                          <a:noFill/>
                          <a:miter lim="800000"/>
                          <a:headEnd/>
                          <a:tailEnd/>
                        </a:ln>
                      </wps:spPr>
                      <wps:txb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60F1E" id="Text Box 6" o:spid="_x0000_s1029" type="#_x0000_t202" style="position:absolute;margin-left:19.75pt;margin-top:4.65pt;width:70.95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" stroked="f">
                <v:textbox>
                  <w:txbxContent>
                    <w:p w14:paraId="7BC612EE"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t3</w:t>
                      </w:r>
                    </w:p>
                  </w:txbxContent>
                </v:textbox>
                <w10:wrap anchorx="page"/>
              </v:shape>
            </w:pict>
          </mc:Fallback>
        </mc:AlternateContent>
      </w:r>
      <w:hyperlink r:id="rId28" w:anchor="h.p_xITBq9OCDROn" w:history="1">
        <w:r w:rsidR="00370158" w:rsidRPr="00725907">
          <w:rPr>
            <w:rStyle w:val="Hyperlink"/>
          </w:rPr>
          <w:t>Navigatiestructuur</w:t>
        </w:r>
        <w:bookmarkEnd w:id="35"/>
        <w:bookmarkEnd w:id="36"/>
        <w:bookmarkEnd w:id="37"/>
      </w:hyperlink>
    </w:p>
    <w:p w14:paraId="088C34C7" w14:textId="2FAB2A4C" w:rsidR="00370158"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548276D5" w14:textId="64CC8987" w:rsidR="00EB62E7" w:rsidRDefault="00EB62E7" w:rsidP="00370158"/>
    <w:p w14:paraId="4B7FC1CA" w14:textId="14A36C16" w:rsidR="00EB62E7" w:rsidRPr="0038644C" w:rsidRDefault="00EB62E7">
      <w:pPr>
        <w:rPr>
          <w:sz w:val="36"/>
          <w:szCs w:val="36"/>
        </w:rPr>
      </w:pPr>
      <w:r>
        <w:rPr>
          <w:sz w:val="36"/>
          <w:szCs w:val="36"/>
        </w:rPr>
        <w:t xml:space="preserve">Voor </w:t>
      </w:r>
      <w:r w:rsidR="00667EC8">
        <w:rPr>
          <w:sz w:val="36"/>
          <w:szCs w:val="36"/>
        </w:rPr>
        <w:t>Manager</w:t>
      </w:r>
      <w:r w:rsidR="0038644C">
        <w:rPr>
          <w:sz w:val="36"/>
          <w:szCs w:val="36"/>
        </w:rPr>
        <w:t>:</w:t>
      </w:r>
    </w:p>
    <w:p w14:paraId="5504D2B1" w14:textId="4F340DB8" w:rsidR="00EB62E7" w:rsidRDefault="00EC4ACD">
      <w:r>
        <w:rPr>
          <w:noProof/>
        </w:rPr>
        <w:drawing>
          <wp:inline distT="0" distB="0" distL="0" distR="0" wp14:anchorId="1AFF3D10" wp14:editId="149B1987">
            <wp:extent cx="6471617" cy="2514600"/>
            <wp:effectExtent l="0" t="0" r="571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7574" cy="2516915"/>
                    </a:xfrm>
                    <a:prstGeom prst="rect">
                      <a:avLst/>
                    </a:prstGeom>
                  </pic:spPr>
                </pic:pic>
              </a:graphicData>
            </a:graphic>
          </wp:inline>
        </w:drawing>
      </w:r>
    </w:p>
    <w:p w14:paraId="0A4D3DB6" w14:textId="18F6207B" w:rsidR="00EC4ACD" w:rsidRDefault="00EC4ACD"/>
    <w:p w14:paraId="3548D139" w14:textId="458F3692" w:rsidR="00EC4ACD" w:rsidRDefault="00EC4ACD"/>
    <w:p w14:paraId="222D6817" w14:textId="77777777" w:rsidR="00EC4ACD" w:rsidRDefault="00EC4ACD"/>
    <w:p w14:paraId="239663CF" w14:textId="77777777" w:rsidR="00F377A4" w:rsidRDefault="00F377A4">
      <w:pPr>
        <w:rPr>
          <w:sz w:val="36"/>
          <w:szCs w:val="36"/>
        </w:rPr>
      </w:pPr>
      <w:r>
        <w:rPr>
          <w:sz w:val="36"/>
          <w:szCs w:val="36"/>
        </w:rPr>
        <w:br w:type="page"/>
      </w:r>
    </w:p>
    <w:p w14:paraId="5E5BA4C8" w14:textId="07C4CA6D" w:rsidR="00225FC6" w:rsidRDefault="00225FC6" w:rsidP="00225FC6">
      <w:pPr>
        <w:rPr>
          <w:sz w:val="36"/>
          <w:szCs w:val="36"/>
        </w:rPr>
      </w:pPr>
      <w:r>
        <w:rPr>
          <w:sz w:val="36"/>
          <w:szCs w:val="36"/>
        </w:rPr>
        <w:lastRenderedPageBreak/>
        <w:t xml:space="preserve">Voor </w:t>
      </w:r>
      <w:r w:rsidR="00667EC8">
        <w:rPr>
          <w:sz w:val="36"/>
          <w:szCs w:val="36"/>
        </w:rPr>
        <w:t>Medewerker</w:t>
      </w:r>
      <w:r>
        <w:rPr>
          <w:sz w:val="36"/>
          <w:szCs w:val="36"/>
        </w:rPr>
        <w:t>:</w:t>
      </w:r>
    </w:p>
    <w:p w14:paraId="32AE794F" w14:textId="2670BAF7" w:rsidR="00EB62E7" w:rsidRDefault="00EC4ACD">
      <w:r>
        <w:rPr>
          <w:noProof/>
        </w:rPr>
        <w:drawing>
          <wp:inline distT="0" distB="0" distL="0" distR="0" wp14:anchorId="4DC156EB" wp14:editId="1D742732">
            <wp:extent cx="5760720" cy="268605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686050"/>
                    </a:xfrm>
                    <a:prstGeom prst="rect">
                      <a:avLst/>
                    </a:prstGeom>
                  </pic:spPr>
                </pic:pic>
              </a:graphicData>
            </a:graphic>
          </wp:inline>
        </w:drawing>
      </w:r>
    </w:p>
    <w:p w14:paraId="3EA62ACD" w14:textId="77777777" w:rsidR="00F377A4" w:rsidRDefault="00F377A4">
      <w:pPr>
        <w:rPr>
          <w:sz w:val="36"/>
          <w:szCs w:val="36"/>
        </w:rPr>
      </w:pPr>
      <w:r>
        <w:rPr>
          <w:sz w:val="36"/>
          <w:szCs w:val="36"/>
        </w:rPr>
        <w:br w:type="page"/>
      </w:r>
    </w:p>
    <w:p w14:paraId="66BD00C4" w14:textId="2E1033F6" w:rsidR="00667EC8" w:rsidRDefault="00667EC8" w:rsidP="00667EC8">
      <w:pPr>
        <w:rPr>
          <w:sz w:val="36"/>
          <w:szCs w:val="36"/>
        </w:rPr>
      </w:pPr>
      <w:r>
        <w:rPr>
          <w:sz w:val="36"/>
          <w:szCs w:val="36"/>
        </w:rPr>
        <w:lastRenderedPageBreak/>
        <w:t>Voor Klanten:</w:t>
      </w:r>
    </w:p>
    <w:p w14:paraId="4A3E5798" w14:textId="5EF0D0E3" w:rsidR="0063132E" w:rsidRDefault="00BD4657">
      <w:r>
        <w:rPr>
          <w:noProof/>
        </w:rPr>
        <w:drawing>
          <wp:inline distT="0" distB="0" distL="0" distR="0" wp14:anchorId="578A6F5A" wp14:editId="71071E6C">
            <wp:extent cx="6516338"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521361" cy="1792080"/>
                    </a:xfrm>
                    <a:prstGeom prst="rect">
                      <a:avLst/>
                    </a:prstGeom>
                  </pic:spPr>
                </pic:pic>
              </a:graphicData>
            </a:graphic>
          </wp:inline>
        </w:drawing>
      </w:r>
    </w:p>
    <w:p w14:paraId="7953714B" w14:textId="112E40B6" w:rsidR="0063132E" w:rsidRDefault="0063132E"/>
    <w:p w14:paraId="36754056" w14:textId="4B320240" w:rsidR="0063132E" w:rsidRDefault="0063132E"/>
    <w:p w14:paraId="588D3760" w14:textId="3C924DD2" w:rsidR="0063132E" w:rsidRDefault="0063132E"/>
    <w:p w14:paraId="53C03300" w14:textId="0F716C4E" w:rsidR="0063132E" w:rsidRDefault="0063132E"/>
    <w:p w14:paraId="0D54B5FE" w14:textId="05D699F5" w:rsidR="0063132E" w:rsidRDefault="0063132E"/>
    <w:p w14:paraId="14DD06D3" w14:textId="77777777" w:rsidR="0063132E" w:rsidRDefault="0063132E"/>
    <w:p w14:paraId="501C4102" w14:textId="0BF64232" w:rsidR="00B76C65" w:rsidRDefault="00B76C65"/>
    <w:p w14:paraId="015637A2" w14:textId="63A0EF8E" w:rsidR="00CE66A1" w:rsidRDefault="00CE66A1"/>
    <w:p w14:paraId="30131326" w14:textId="66D261B5" w:rsidR="00CE66A1" w:rsidRDefault="00CE66A1"/>
    <w:p w14:paraId="2FFB52D8" w14:textId="77777777" w:rsidR="00CE66A1" w:rsidRDefault="00CE66A1"/>
    <w:p w14:paraId="2770D88B" w14:textId="77777777" w:rsidR="00B76C65" w:rsidRPr="00EB62E7" w:rsidRDefault="00B76C65"/>
    <w:bookmarkStart w:id="38" w:name="_Toc2080265"/>
    <w:bookmarkStart w:id="39" w:name="_Toc5827134"/>
    <w:bookmarkStart w:id="40" w:name="_Toc73394542"/>
    <w:p w14:paraId="19A7BB8B" w14:textId="77777777" w:rsidR="0015692D" w:rsidRPr="007A0E59" w:rsidRDefault="00467C2A" w:rsidP="00DC10FC">
      <w:pPr>
        <w:pStyle w:val="Kop1"/>
      </w:pPr>
      <w:r w:rsidRPr="007A0E59">
        <w:rPr>
          <w:noProof/>
        </w:rPr>
        <mc:AlternateContent>
          <mc:Choice Requires="wps">
            <w:drawing>
              <wp:anchor distT="45720" distB="45720" distL="114300" distR="114300" simplePos="0" relativeHeight="251667456" behindDoc="1" locked="0" layoutInCell="1" allowOverlap="1" wp14:anchorId="595C2C01" wp14:editId="40110B7D">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097456D3" w14:textId="77777777" w:rsidR="00467C2A" w:rsidRPr="00AF55D5" w:rsidRDefault="00467C2A" w:rsidP="00467C2A">
                            <w:pPr>
                              <w:rPr>
                                <w:vanish/>
                                <w:color w:val="A6A6A6" w:themeColor="background1" w:themeShade="A6"/>
                                <w:sz w:val="16"/>
                                <w:szCs w:val="16"/>
                                <w:lang w:val="en-US"/>
                              </w:rPr>
                            </w:pPr>
                            <w:bookmarkStart w:id="41" w:name="_Hlk523577088"/>
                            <w:bookmarkStart w:id="42" w:name="_Hlk523577089"/>
                            <w:bookmarkStart w:id="43" w:name="_Hlk523577138"/>
                            <w:bookmarkStart w:id="4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1"/>
                            <w:bookmarkEnd w:id="42"/>
                            <w:bookmarkEnd w:id="43"/>
                            <w:bookmarkEnd w:id="44"/>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C2C01"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097456D3" w14:textId="77777777" w:rsidR="00467C2A" w:rsidRPr="00AF55D5" w:rsidRDefault="00467C2A" w:rsidP="00467C2A">
                      <w:pPr>
                        <w:rPr>
                          <w:vanish/>
                          <w:color w:val="A6A6A6" w:themeColor="background1" w:themeShade="A6"/>
                          <w:sz w:val="16"/>
                          <w:szCs w:val="16"/>
                          <w:lang w:val="en-US"/>
                        </w:rPr>
                      </w:pPr>
                      <w:bookmarkStart w:id="45" w:name="_Hlk523577088"/>
                      <w:bookmarkStart w:id="46" w:name="_Hlk523577089"/>
                      <w:bookmarkStart w:id="47" w:name="_Hlk523577138"/>
                      <w:bookmarkStart w:id="48"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45"/>
                      <w:bookmarkEnd w:id="46"/>
                      <w:bookmarkEnd w:id="47"/>
                      <w:bookmarkEnd w:id="48"/>
                      <w:r w:rsidR="00CD2AA9">
                        <w:rPr>
                          <w:vanish/>
                          <w:color w:val="A6A6A6" w:themeColor="background1" w:themeShade="A6"/>
                          <w:sz w:val="16"/>
                          <w:szCs w:val="16"/>
                          <w:lang w:val="en-US"/>
                        </w:rPr>
                        <w:t>5</w:t>
                      </w:r>
                    </w:p>
                  </w:txbxContent>
                </v:textbox>
                <w10:wrap anchorx="page"/>
              </v:shape>
            </w:pict>
          </mc:Fallback>
        </mc:AlternateContent>
      </w:r>
      <w:hyperlink r:id="rId32" w:anchor="h.p_B7VnvpcuT4K2" w:history="1">
        <w:r w:rsidR="00DC10FC" w:rsidRPr="00725907">
          <w:rPr>
            <w:rStyle w:val="Hyperlink"/>
          </w:rPr>
          <w:t>Akkoord opdrachtgever</w:t>
        </w:r>
        <w:bookmarkEnd w:id="38"/>
        <w:bookmarkEnd w:id="39"/>
        <w:bookmarkEnd w:id="40"/>
      </w:hyperlink>
    </w:p>
    <w:p w14:paraId="52D2898E"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4E64C8D3" w14:textId="77777777" w:rsidTr="00B11207">
        <w:trPr>
          <w:trHeight w:val="567"/>
        </w:trPr>
        <w:tc>
          <w:tcPr>
            <w:tcW w:w="988" w:type="dxa"/>
          </w:tcPr>
          <w:p w14:paraId="71F3E00E" w14:textId="77777777" w:rsidR="00DC10FC" w:rsidRPr="007A0E59" w:rsidRDefault="00DC10FC" w:rsidP="00B11207">
            <w:pPr>
              <w:pStyle w:val="Geenafstand"/>
            </w:pPr>
            <w:r w:rsidRPr="007A0E59">
              <w:t>Naam</w:t>
            </w:r>
          </w:p>
        </w:tc>
        <w:tc>
          <w:tcPr>
            <w:tcW w:w="8074" w:type="dxa"/>
          </w:tcPr>
          <w:p w14:paraId="33E76043" w14:textId="77777777" w:rsidR="00DC10FC" w:rsidRPr="007A0E59" w:rsidRDefault="00DC10FC" w:rsidP="00DC10FC">
            <w:pPr>
              <w:pStyle w:val="Geenafstand"/>
            </w:pPr>
          </w:p>
        </w:tc>
      </w:tr>
      <w:tr w:rsidR="00DC10FC" w:rsidRPr="007A0E59" w14:paraId="3DCE6D12" w14:textId="77777777" w:rsidTr="00B11207">
        <w:trPr>
          <w:trHeight w:val="567"/>
        </w:trPr>
        <w:tc>
          <w:tcPr>
            <w:tcW w:w="988" w:type="dxa"/>
          </w:tcPr>
          <w:p w14:paraId="0B79225E" w14:textId="77777777" w:rsidR="00DC10FC" w:rsidRPr="007A0E59" w:rsidRDefault="00DC10FC" w:rsidP="00B11207">
            <w:pPr>
              <w:pStyle w:val="Geenafstand"/>
            </w:pPr>
            <w:r w:rsidRPr="007A0E59">
              <w:t>Datum</w:t>
            </w:r>
          </w:p>
        </w:tc>
        <w:tc>
          <w:tcPr>
            <w:tcW w:w="8074" w:type="dxa"/>
          </w:tcPr>
          <w:p w14:paraId="41283036" w14:textId="77777777" w:rsidR="00DC10FC" w:rsidRPr="007A0E59" w:rsidRDefault="00DC10FC" w:rsidP="00DC10FC">
            <w:pPr>
              <w:pStyle w:val="Geenafstand"/>
            </w:pPr>
          </w:p>
        </w:tc>
      </w:tr>
      <w:tr w:rsidR="00DC10FC" w:rsidRPr="007A0E59" w14:paraId="15FC1A51" w14:textId="77777777" w:rsidTr="00B11207">
        <w:trPr>
          <w:trHeight w:val="1701"/>
        </w:trPr>
        <w:tc>
          <w:tcPr>
            <w:tcW w:w="988" w:type="dxa"/>
          </w:tcPr>
          <w:p w14:paraId="333B2322" w14:textId="77777777" w:rsidR="00DC10FC" w:rsidRPr="007A0E59" w:rsidRDefault="00DC10FC" w:rsidP="00B11207">
            <w:pPr>
              <w:pStyle w:val="Geenafstand"/>
            </w:pPr>
            <w:r w:rsidRPr="007A0E59">
              <w:t>Handtekening</w:t>
            </w:r>
          </w:p>
        </w:tc>
        <w:tc>
          <w:tcPr>
            <w:tcW w:w="8074" w:type="dxa"/>
          </w:tcPr>
          <w:p w14:paraId="7EBF8FC9" w14:textId="77777777" w:rsidR="00DC10FC" w:rsidRPr="007A0E59" w:rsidRDefault="00DC10FC" w:rsidP="00DC10FC">
            <w:pPr>
              <w:pStyle w:val="Geenafstand"/>
            </w:pPr>
          </w:p>
        </w:tc>
      </w:tr>
    </w:tbl>
    <w:p w14:paraId="038A587E" w14:textId="77777777" w:rsidR="00DC10FC" w:rsidRPr="007A0E59" w:rsidRDefault="00DC10FC" w:rsidP="00DC10FC">
      <w:pPr>
        <w:pStyle w:val="Geenafstand"/>
      </w:pPr>
    </w:p>
    <w:p w14:paraId="6D717CB0" w14:textId="77777777" w:rsidR="009008D8" w:rsidRPr="007A0E59" w:rsidRDefault="009008D8" w:rsidP="009008D8">
      <w:pPr>
        <w:pStyle w:val="Kop1"/>
        <w:rPr>
          <w:vanish/>
        </w:rPr>
      </w:pPr>
      <w:r w:rsidRPr="007A0E59">
        <w:rPr>
          <w:vanish/>
          <w:color w:val="000000" w:themeColor="text1"/>
        </w:rPr>
        <w:t>Versiebeheer sjabloon</w:t>
      </w:r>
    </w:p>
    <w:p w14:paraId="35C95E81" w14:textId="77777777" w:rsidR="008E7EBD" w:rsidRPr="007A0E59" w:rsidRDefault="008E7EBD" w:rsidP="008E7EBD">
      <w:pPr>
        <w:pStyle w:val="Geenafstand"/>
        <w:rPr>
          <w:vanish/>
        </w:rPr>
      </w:pPr>
    </w:p>
    <w:p w14:paraId="093B4A5E" w14:textId="77777777" w:rsidR="008E7EBD" w:rsidRPr="007A0E59" w:rsidRDefault="008E7EBD" w:rsidP="008E7EBD">
      <w:pPr>
        <w:pStyle w:val="Geenafstand"/>
        <w:rPr>
          <w:vanish/>
        </w:rPr>
      </w:pPr>
      <w:r w:rsidRPr="007A0E59">
        <w:rPr>
          <w:vanish/>
        </w:rPr>
        <w:t xml:space="preserve">Actuele sjabloon versie datum: </w:t>
      </w:r>
      <w:bookmarkStart w:id="45" w:name="SjabloonVersie"/>
      <w:sdt>
        <w:sdtPr>
          <w:rPr>
            <w:vanish/>
          </w:rPr>
          <w:alias w:val="SjabloonVersie"/>
          <w:tag w:val="SjabloonVersie"/>
          <w:id w:val="1294486274"/>
          <w:placeholder>
            <w:docPart w:val="00AB41D5FAAA4B12904A66CE0F80BBE8"/>
          </w:placeholder>
        </w:sdtPr>
        <w:sdtEndPr/>
        <w:sdtContent>
          <w:r w:rsidRPr="007A0E59">
            <w:rPr>
              <w:vanish/>
            </w:rPr>
            <w:t>2019-</w:t>
          </w:r>
          <w:r w:rsidR="00481C31">
            <w:rPr>
              <w:vanish/>
            </w:rPr>
            <w:t>11-04</w:t>
          </w:r>
        </w:sdtContent>
      </w:sdt>
      <w:bookmarkEnd w:id="45"/>
      <w:r w:rsidR="00016D53">
        <w:rPr>
          <w:vanish/>
        </w:rPr>
        <w:t xml:space="preserve"> </w:t>
      </w:r>
      <w:r w:rsidR="00016D53">
        <w:rPr>
          <w:vanish/>
          <w:lang w:val="en-NL"/>
        </w:rPr>
        <w:t>(</w:t>
      </w:r>
      <w:r w:rsidR="00016D53">
        <w:rPr>
          <w:rFonts w:ascii="Arial" w:hAnsi="Arial" w:cs="Arial"/>
          <w:vanish/>
          <w:lang w:val="en-NL"/>
        </w:rPr>
        <w:t>◄ laatste wijzigingsdatum invullen)</w:t>
      </w:r>
    </w:p>
    <w:p w14:paraId="42A0A0E9" w14:textId="77777777" w:rsidR="009008D8" w:rsidRPr="007A0E59" w:rsidRDefault="009008D8" w:rsidP="009008D8">
      <w:pPr>
        <w:pStyle w:val="Geenafstand"/>
        <w:rPr>
          <w:vanish/>
        </w:rPr>
      </w:pPr>
    </w:p>
    <w:tbl>
      <w:tblPr>
        <w:tblStyle w:val="Lijsttabel4"/>
        <w:tblW w:w="9067" w:type="dxa"/>
        <w:tblLayout w:type="fixed"/>
        <w:tblLook w:val="04A0" w:firstRow="1" w:lastRow="0" w:firstColumn="1" w:lastColumn="0" w:noHBand="0" w:noVBand="1"/>
      </w:tblPr>
      <w:tblGrid>
        <w:gridCol w:w="1356"/>
        <w:gridCol w:w="788"/>
        <w:gridCol w:w="922"/>
        <w:gridCol w:w="6001"/>
      </w:tblGrid>
      <w:tr w:rsidR="009008D8" w:rsidRPr="007A0E59" w14:paraId="5FC4F882"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749DD4B" w14:textId="77777777" w:rsidR="009008D8" w:rsidRPr="007A0E59" w:rsidRDefault="009008D8" w:rsidP="004E636C">
            <w:pPr>
              <w:pStyle w:val="Geenafstand"/>
              <w:rPr>
                <w:vanish/>
              </w:rPr>
            </w:pPr>
            <w:r w:rsidRPr="007A0E59">
              <w:rPr>
                <w:vanish/>
              </w:rPr>
              <w:t>Datum</w:t>
            </w:r>
          </w:p>
        </w:tc>
        <w:tc>
          <w:tcPr>
            <w:tcW w:w="788" w:type="dxa"/>
            <w:tcBorders>
              <w:left w:val="single" w:sz="4" w:space="0" w:color="auto"/>
              <w:right w:val="single" w:sz="4" w:space="0" w:color="auto"/>
            </w:tcBorders>
          </w:tcPr>
          <w:p w14:paraId="57BB4722" w14:textId="77777777" w:rsidR="009008D8" w:rsidRPr="007A0E59" w:rsidRDefault="009008D8" w:rsidP="004E636C">
            <w:pPr>
              <w:pStyle w:val="Geenafstand"/>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46A4C8BB"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3AB57E8F"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14C3D796"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27E74C9" w14:textId="77777777" w:rsidR="009008D8" w:rsidRPr="007A0E59" w:rsidRDefault="009008D8" w:rsidP="004E636C">
            <w:pPr>
              <w:pStyle w:val="Geenafstand"/>
              <w:jc w:val="center"/>
              <w:rPr>
                <w:b w:val="0"/>
                <w:vanish/>
              </w:rPr>
            </w:pPr>
            <w:r w:rsidRPr="007A0E59">
              <w:rPr>
                <w:b w:val="0"/>
                <w:vanish/>
              </w:rPr>
              <w:t>2018-09-01</w:t>
            </w:r>
          </w:p>
        </w:tc>
        <w:tc>
          <w:tcPr>
            <w:tcW w:w="788" w:type="dxa"/>
            <w:tcBorders>
              <w:left w:val="single" w:sz="4" w:space="0" w:color="auto"/>
              <w:right w:val="single" w:sz="4" w:space="0" w:color="auto"/>
            </w:tcBorders>
          </w:tcPr>
          <w:p w14:paraId="68530986" w14:textId="77777777" w:rsidR="009008D8" w:rsidRPr="007A0E59" w:rsidRDefault="009008D8"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54A156F5"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C91E9D1"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734B91B0"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832551B" w14:textId="77777777" w:rsidR="009008D8" w:rsidRPr="007A0E59" w:rsidRDefault="009008D8" w:rsidP="004E636C">
            <w:pPr>
              <w:pStyle w:val="Geenafstand"/>
              <w:jc w:val="center"/>
              <w:rPr>
                <w:b w:val="0"/>
                <w:vanish/>
              </w:rPr>
            </w:pPr>
            <w:r w:rsidRPr="007A0E59">
              <w:rPr>
                <w:b w:val="0"/>
                <w:vanish/>
              </w:rPr>
              <w:t>2018-09-25</w:t>
            </w:r>
          </w:p>
        </w:tc>
        <w:tc>
          <w:tcPr>
            <w:tcW w:w="788" w:type="dxa"/>
            <w:tcBorders>
              <w:left w:val="single" w:sz="4" w:space="0" w:color="auto"/>
              <w:right w:val="single" w:sz="4" w:space="0" w:color="auto"/>
            </w:tcBorders>
          </w:tcPr>
          <w:p w14:paraId="7DF7CED0" w14:textId="77777777" w:rsidR="009008D8" w:rsidRPr="007A0E59" w:rsidRDefault="009008D8"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26C5F1E2" w14:textId="77777777" w:rsidR="009008D8" w:rsidRPr="007A0E59" w:rsidRDefault="009008D8"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12DD295F"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4988D2D0"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210C6356"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436A7895"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520F6AA" w14:textId="77777777" w:rsidR="009008D8" w:rsidRPr="007A0E59" w:rsidRDefault="00C72A17" w:rsidP="004E636C">
            <w:pPr>
              <w:pStyle w:val="Geenafstand"/>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4CA3969F" w14:textId="77777777" w:rsidR="009008D8" w:rsidRPr="007A0E59" w:rsidRDefault="004D20EB"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3AD63AD0" w14:textId="77777777" w:rsidR="009008D8" w:rsidRPr="007A0E59" w:rsidRDefault="004D20EB"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79B0A5D" w14:textId="77777777" w:rsidR="009008D8"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21E97298"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13DDFEC6"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4683A555"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5905EF3F"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6A0C9A3" w14:textId="77777777" w:rsidR="009008D8" w:rsidRPr="007A0E59" w:rsidRDefault="008E7EBD" w:rsidP="004E636C">
            <w:pPr>
              <w:pStyle w:val="Geenafstand"/>
              <w:jc w:val="center"/>
              <w:rPr>
                <w:b w:val="0"/>
                <w:vanish/>
              </w:rPr>
            </w:pPr>
            <w:r w:rsidRPr="007A0E59">
              <w:rPr>
                <w:b w:val="0"/>
                <w:vanish/>
              </w:rPr>
              <w:t>2019-04-07</w:t>
            </w:r>
          </w:p>
        </w:tc>
        <w:tc>
          <w:tcPr>
            <w:tcW w:w="788" w:type="dxa"/>
            <w:tcBorders>
              <w:left w:val="single" w:sz="4" w:space="0" w:color="auto"/>
              <w:right w:val="single" w:sz="4" w:space="0" w:color="auto"/>
            </w:tcBorders>
          </w:tcPr>
          <w:p w14:paraId="4164666E" w14:textId="77777777" w:rsidR="009008D8" w:rsidRPr="007A0E59" w:rsidRDefault="008E7EBD"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43BA593C" w14:textId="77777777" w:rsidR="009008D8"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5EFE3361" w14:textId="77777777" w:rsidR="007A0E59"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6492EEDB"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3B82A03" w14:textId="77777777" w:rsidR="007A0E59" w:rsidRPr="007A0E59" w:rsidRDefault="007A0E59" w:rsidP="004E636C">
            <w:pPr>
              <w:pStyle w:val="Geenafstand"/>
              <w:jc w:val="center"/>
              <w:rPr>
                <w:b w:val="0"/>
                <w:vanish/>
              </w:rPr>
            </w:pPr>
            <w:r w:rsidRPr="007A0E59">
              <w:rPr>
                <w:b w:val="0"/>
                <w:vanish/>
              </w:rPr>
              <w:t>2019-04-10</w:t>
            </w:r>
          </w:p>
        </w:tc>
        <w:tc>
          <w:tcPr>
            <w:tcW w:w="788" w:type="dxa"/>
            <w:tcBorders>
              <w:left w:val="single" w:sz="4" w:space="0" w:color="auto"/>
              <w:right w:val="single" w:sz="4" w:space="0" w:color="auto"/>
            </w:tcBorders>
          </w:tcPr>
          <w:p w14:paraId="5B30A508" w14:textId="77777777" w:rsidR="007A0E59" w:rsidRPr="007A0E59" w:rsidRDefault="007A0E59"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74380BFB"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2530817D" w14:textId="77777777" w:rsid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50E46210"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30B40F22"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3E228BD" w14:textId="77777777" w:rsidR="005F7E9A" w:rsidRPr="005F7E9A" w:rsidRDefault="005F7E9A" w:rsidP="004E636C">
            <w:pPr>
              <w:pStyle w:val="Geenafstand"/>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4641CB0D" w14:textId="77777777" w:rsidR="005F7E9A" w:rsidRPr="005F7E9A" w:rsidRDefault="005F7E9A"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65179D3E"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55F84676"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06B56545" w14:textId="77777777" w:rsidR="00DC10FC" w:rsidRDefault="00DC10FC" w:rsidP="0015692D">
      <w:pPr>
        <w:pStyle w:val="Geenafstand"/>
      </w:pPr>
    </w:p>
    <w:p w14:paraId="77FABA57" w14:textId="77777777" w:rsidR="007A0E59" w:rsidRPr="007A0E59" w:rsidRDefault="007A0E59" w:rsidP="007A0E59"/>
    <w:p w14:paraId="68CB973C" w14:textId="77777777" w:rsidR="007A0E59" w:rsidRPr="007A0E59" w:rsidRDefault="007A0E59" w:rsidP="007A0E59"/>
    <w:p w14:paraId="6575CDE8" w14:textId="77777777" w:rsidR="007A0E59" w:rsidRPr="007A0E59" w:rsidRDefault="007A0E59" w:rsidP="007A0E59"/>
    <w:p w14:paraId="736939CF" w14:textId="77777777" w:rsidR="007A0E59" w:rsidRPr="007A0E59" w:rsidRDefault="007A0E59" w:rsidP="007A0E59"/>
    <w:p w14:paraId="26DBB60F" w14:textId="77777777" w:rsidR="007A0E59" w:rsidRPr="007A0E59" w:rsidRDefault="007A0E59" w:rsidP="007A0E59"/>
    <w:p w14:paraId="55E41AAA" w14:textId="77777777" w:rsidR="007A0E59" w:rsidRDefault="007A0E59" w:rsidP="007A0E59"/>
    <w:p w14:paraId="2ADFD4F5" w14:textId="77777777" w:rsidR="007A0E59" w:rsidRPr="007A0E59" w:rsidRDefault="007A0E59" w:rsidP="007A0E59">
      <w:pPr>
        <w:jc w:val="center"/>
      </w:pPr>
    </w:p>
    <w:sectPr w:rsidR="007A0E59" w:rsidRPr="007A0E59" w:rsidSect="000A2F0A">
      <w:headerReference w:type="default" r:id="rId33"/>
      <w:footerReference w:type="even" r:id="rId34"/>
      <w:footerReference w:type="defaul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E3767" w14:textId="77777777" w:rsidR="00142EEB" w:rsidRDefault="00142EEB" w:rsidP="008A2B7E">
      <w:pPr>
        <w:spacing w:after="0" w:line="240" w:lineRule="auto"/>
      </w:pPr>
      <w:r>
        <w:separator/>
      </w:r>
    </w:p>
  </w:endnote>
  <w:endnote w:type="continuationSeparator" w:id="0">
    <w:p w14:paraId="345F6786" w14:textId="77777777" w:rsidR="00142EEB" w:rsidRDefault="00142EEB"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F66D5" w14:textId="77777777" w:rsidR="000A2F0A" w:rsidRPr="00E517FF" w:rsidRDefault="008E7EBD" w:rsidP="000A2F0A">
    <w:pPr>
      <w:pStyle w:val="Voettekst"/>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097574AD" wp14:editId="7A09C9CA">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7574AD" id="_x0000_t202" coordsize="21600,21600" o:spt="202" path="m,l,21600r21600,l21600,xe">
              <v:stroke joinstyle="miter"/>
              <v:path gradientshapeok="t" o:connecttype="rect"/>
            </v:shapetype>
            <v:shape id="_x0000_s1031"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5C23AD67"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09234860"/>
                        <w:placeholder>
                          <w:docPart w:val="C2DBDB23E97748D1A0B4CEF0A6302699"/>
                        </w:placeholder>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t>Functioneel ontwerp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787041923"/>
        <w:placeholder>
          <w:docPart w:val="E3EE7878A0514CE78DCB1A6CBF035D3A"/>
        </w:placeholder>
        <w:showingPlcHdr/>
        <w:text/>
      </w:sdtPr>
      <w:sdtEndPr/>
      <w:sdtContent>
        <w:r w:rsidR="001D3DDD" w:rsidRPr="00E517FF">
          <w:rPr>
            <w:rStyle w:val="Tekstvantijdelijkeaanduiding"/>
            <w:lang w:val="en-GB"/>
          </w:rPr>
          <w:t>Click or tap here to enter text.</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14E2" w14:textId="77777777" w:rsidR="008A2B7E" w:rsidRPr="007A0E59" w:rsidRDefault="00F37324" w:rsidP="000A2F0A">
    <w:pPr>
      <w:pStyle w:val="Voettekst"/>
      <w:tabs>
        <w:tab w:val="clear" w:pos="4536"/>
      </w:tabs>
    </w:pPr>
    <w:r w:rsidRPr="007A0E59">
      <w:rPr>
        <w:noProof/>
      </w:rPr>
      <mc:AlternateContent>
        <mc:Choice Requires="wps">
          <w:drawing>
            <wp:anchor distT="45720" distB="45720" distL="114300" distR="114300" simplePos="0" relativeHeight="251661312" behindDoc="0" locked="0" layoutInCell="1" allowOverlap="1" wp14:anchorId="648F4C62" wp14:editId="68722B22">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8F4C62" id="_x0000_t202" coordsize="21600,21600" o:spt="202" path="m,l,21600r21600,l21600,xe">
              <v:stroke joinstyle="miter"/>
              <v:path gradientshapeok="t" o:connecttype="rect"/>
            </v:shapetype>
            <v:shape id="Text Box 5"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stroked="f">
              <v:textbox>
                <w:txbxContent>
                  <w:p w14:paraId="6DC0382A" w14:textId="77777777"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1710255599"/>
                      </w:sdtPr>
                      <w:sdtEndPr/>
                      <w:sdtContent>
                        <w:r w:rsidR="001D3DDD" w:rsidRPr="001D3DDD">
                          <w:rPr>
                            <w:vanish/>
                            <w:sz w:val="16"/>
                            <w:szCs w:val="16"/>
                          </w:rPr>
                          <w:t>2019-11-04</w:t>
                        </w:r>
                      </w:sdtContent>
                    </w:sdt>
                    <w:r w:rsidR="008E7EBD" w:rsidRPr="007A0E59">
                      <w:rPr>
                        <w:vanish/>
                        <w:sz w:val="16"/>
                        <w:szCs w:val="16"/>
                      </w:rPr>
                      <w:fldChar w:fldCharType="end"/>
                    </w:r>
                  </w:p>
                </w:txbxContent>
              </v:textbox>
              <w10:wrap anchorx="page"/>
            </v:shape>
          </w:pict>
        </mc:Fallback>
      </mc:AlternateContent>
    </w:r>
    <w:r w:rsidR="006E7ACA" w:rsidRPr="00E517FF">
      <w:rPr>
        <w:lang w:val="en-GB"/>
      </w:rPr>
      <w:t>Functioneel ontwerp</w:t>
    </w:r>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2001079304"/>
        <w:placeholder>
          <w:docPart w:val="8D622A35152A4D6DBC32A3651AC9C5B1"/>
        </w:placeholder>
        <w:showingPlcHdr/>
        <w:text/>
      </w:sdtPr>
      <w:sdtEndPr/>
      <w:sdtContent>
        <w:r w:rsidR="001D3DDD" w:rsidRPr="00E517FF">
          <w:rPr>
            <w:rStyle w:val="Tekstvantijdelijkeaanduiding"/>
            <w:lang w:val="en-GB"/>
          </w:rPr>
          <w:t>Click or tap here to enter text.</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83D6" w14:textId="77777777" w:rsidR="00F37324" w:rsidRDefault="00BA5332">
    <w:pPr>
      <w:pStyle w:val="Voettekst"/>
    </w:pPr>
    <w:r w:rsidRPr="0093389B">
      <w:rPr>
        <w:noProof/>
      </w:rPr>
      <mc:AlternateContent>
        <mc:Choice Requires="wps">
          <w:drawing>
            <wp:anchor distT="45720" distB="45720" distL="114300" distR="114300" simplePos="0" relativeHeight="251665408" behindDoc="0" locked="0" layoutInCell="1" allowOverlap="1" wp14:anchorId="7EEDA7E4" wp14:editId="7E4ECF49">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EDA7E4" id="_x0000_t202" coordsize="21600,21600" o:spt="202" path="m,l,21600r21600,l21600,xe">
              <v:stroke joinstyle="miter"/>
              <v:path gradientshapeok="t" o:connecttype="rect"/>
            </v:shapetype>
            <v:shape id="Text Box 11" o:spid="_x0000_s1033"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stroked="f">
              <v:textbox>
                <w:txbxContent>
                  <w:p w14:paraId="2AF9DE07"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095903406"/>
                      </w:sdtPr>
                      <w:sdtEndPr/>
                      <w:sdtContent>
                        <w:r w:rsidR="001D3DDD" w:rsidRPr="001D3DDD">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B3229" w14:textId="77777777" w:rsidR="00142EEB" w:rsidRDefault="00142EEB" w:rsidP="008A2B7E">
      <w:pPr>
        <w:spacing w:after="0" w:line="240" w:lineRule="auto"/>
      </w:pPr>
      <w:r>
        <w:separator/>
      </w:r>
    </w:p>
  </w:footnote>
  <w:footnote w:type="continuationSeparator" w:id="0">
    <w:p w14:paraId="109E0EB6" w14:textId="77777777" w:rsidR="00142EEB" w:rsidRDefault="00142EEB"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1B4F1" w14:textId="77777777"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1691026924"/>
        <w:placeholder>
          <w:docPart w:val="EADDE8CBB47747C68DAAB30C7DB5ABBA"/>
        </w:placeholder>
        <w:showingPlcHdr/>
        <w:text/>
      </w:sdtPr>
      <w:sdtEndPr/>
      <w:sdtContent>
        <w:r w:rsidR="001D3DDD" w:rsidRPr="00E517FF">
          <w:rPr>
            <w:rStyle w:val="Tekstvantijdelijkeaanduiding"/>
            <w:lang w:val="en-GB"/>
          </w:rPr>
          <w:t>Click or tap here to enter text.</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1976980063"/>
        <w:placeholder>
          <w:docPart w:val="E58AA5973AF443B4A7659139F0755258"/>
        </w:placeholder>
        <w:showingPlcHdr/>
        <w:text/>
      </w:sdtPr>
      <w:sdtEndPr/>
      <w:sdtContent>
        <w:r w:rsidR="001D3DDD" w:rsidRPr="00E517FF">
          <w:rPr>
            <w:rStyle w:val="Tekstvantijdelijkeaanduiding"/>
            <w:lang w:val="en-GB"/>
          </w:rPr>
          <w:t>Click or tap here to enter text.</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DDD"/>
    <w:rsid w:val="00002E13"/>
    <w:rsid w:val="00016D53"/>
    <w:rsid w:val="000170CE"/>
    <w:rsid w:val="0002556A"/>
    <w:rsid w:val="000348B0"/>
    <w:rsid w:val="000402ED"/>
    <w:rsid w:val="00042959"/>
    <w:rsid w:val="0004495B"/>
    <w:rsid w:val="00044FCD"/>
    <w:rsid w:val="000521F3"/>
    <w:rsid w:val="000534B2"/>
    <w:rsid w:val="00054D2F"/>
    <w:rsid w:val="00054F7C"/>
    <w:rsid w:val="00086198"/>
    <w:rsid w:val="000A2F0A"/>
    <w:rsid w:val="000B7ED6"/>
    <w:rsid w:val="000C1B7D"/>
    <w:rsid w:val="000C50C3"/>
    <w:rsid w:val="000F25A5"/>
    <w:rsid w:val="000F56ED"/>
    <w:rsid w:val="0010454A"/>
    <w:rsid w:val="00115B44"/>
    <w:rsid w:val="0012351B"/>
    <w:rsid w:val="00142EEB"/>
    <w:rsid w:val="001502A4"/>
    <w:rsid w:val="0015692D"/>
    <w:rsid w:val="0016235F"/>
    <w:rsid w:val="001722D1"/>
    <w:rsid w:val="00172D89"/>
    <w:rsid w:val="0017389D"/>
    <w:rsid w:val="001820AB"/>
    <w:rsid w:val="00190D75"/>
    <w:rsid w:val="001A6A48"/>
    <w:rsid w:val="001A79BC"/>
    <w:rsid w:val="001B4519"/>
    <w:rsid w:val="001B4863"/>
    <w:rsid w:val="001B5082"/>
    <w:rsid w:val="001B6222"/>
    <w:rsid w:val="001C5095"/>
    <w:rsid w:val="001C5E44"/>
    <w:rsid w:val="001D3DDD"/>
    <w:rsid w:val="001E45D8"/>
    <w:rsid w:val="001E6B54"/>
    <w:rsid w:val="001F67EA"/>
    <w:rsid w:val="00221DD0"/>
    <w:rsid w:val="00225FC6"/>
    <w:rsid w:val="00241B5E"/>
    <w:rsid w:val="002421F8"/>
    <w:rsid w:val="002550F3"/>
    <w:rsid w:val="0028192A"/>
    <w:rsid w:val="002820FA"/>
    <w:rsid w:val="0028799A"/>
    <w:rsid w:val="00287F7B"/>
    <w:rsid w:val="002A14CC"/>
    <w:rsid w:val="002A28E2"/>
    <w:rsid w:val="002B195B"/>
    <w:rsid w:val="002C12F2"/>
    <w:rsid w:val="002C6CA9"/>
    <w:rsid w:val="002E50E3"/>
    <w:rsid w:val="002F34CF"/>
    <w:rsid w:val="00302DD0"/>
    <w:rsid w:val="00305D7F"/>
    <w:rsid w:val="0031101C"/>
    <w:rsid w:val="00314BC9"/>
    <w:rsid w:val="003219EE"/>
    <w:rsid w:val="00322C1E"/>
    <w:rsid w:val="00353999"/>
    <w:rsid w:val="0035549F"/>
    <w:rsid w:val="003576B5"/>
    <w:rsid w:val="00370158"/>
    <w:rsid w:val="00382452"/>
    <w:rsid w:val="0038644C"/>
    <w:rsid w:val="003A067A"/>
    <w:rsid w:val="003A2EE7"/>
    <w:rsid w:val="003A6038"/>
    <w:rsid w:val="003B2A3C"/>
    <w:rsid w:val="003C2968"/>
    <w:rsid w:val="003D0335"/>
    <w:rsid w:val="003D74EA"/>
    <w:rsid w:val="003E1D29"/>
    <w:rsid w:val="003F2397"/>
    <w:rsid w:val="003F2C62"/>
    <w:rsid w:val="003F6985"/>
    <w:rsid w:val="00410128"/>
    <w:rsid w:val="00411756"/>
    <w:rsid w:val="004134E9"/>
    <w:rsid w:val="004167F8"/>
    <w:rsid w:val="00423039"/>
    <w:rsid w:val="00424E4E"/>
    <w:rsid w:val="00436361"/>
    <w:rsid w:val="00442FF2"/>
    <w:rsid w:val="00453A11"/>
    <w:rsid w:val="00464DA2"/>
    <w:rsid w:val="0046597C"/>
    <w:rsid w:val="004669F7"/>
    <w:rsid w:val="00467C2A"/>
    <w:rsid w:val="00481C31"/>
    <w:rsid w:val="00491D11"/>
    <w:rsid w:val="004C7909"/>
    <w:rsid w:val="004C7ABF"/>
    <w:rsid w:val="004D20EB"/>
    <w:rsid w:val="004F42C9"/>
    <w:rsid w:val="00506D30"/>
    <w:rsid w:val="00506F2F"/>
    <w:rsid w:val="005176D4"/>
    <w:rsid w:val="00523333"/>
    <w:rsid w:val="00530F5B"/>
    <w:rsid w:val="0053313E"/>
    <w:rsid w:val="00541467"/>
    <w:rsid w:val="00577C71"/>
    <w:rsid w:val="0058383B"/>
    <w:rsid w:val="0058638E"/>
    <w:rsid w:val="005A66D9"/>
    <w:rsid w:val="005C1EC3"/>
    <w:rsid w:val="005C2729"/>
    <w:rsid w:val="005C4039"/>
    <w:rsid w:val="005D0910"/>
    <w:rsid w:val="005D1B20"/>
    <w:rsid w:val="005D619D"/>
    <w:rsid w:val="005F7E9A"/>
    <w:rsid w:val="00606D31"/>
    <w:rsid w:val="006110A2"/>
    <w:rsid w:val="00612621"/>
    <w:rsid w:val="00616901"/>
    <w:rsid w:val="0062417B"/>
    <w:rsid w:val="0063132E"/>
    <w:rsid w:val="006351D7"/>
    <w:rsid w:val="0063733A"/>
    <w:rsid w:val="00640CFE"/>
    <w:rsid w:val="006642D3"/>
    <w:rsid w:val="00664B01"/>
    <w:rsid w:val="00667EC8"/>
    <w:rsid w:val="006801CC"/>
    <w:rsid w:val="006924DE"/>
    <w:rsid w:val="0069447D"/>
    <w:rsid w:val="006A2A88"/>
    <w:rsid w:val="006B654E"/>
    <w:rsid w:val="006B777D"/>
    <w:rsid w:val="006C23A9"/>
    <w:rsid w:val="006D7063"/>
    <w:rsid w:val="006D70C1"/>
    <w:rsid w:val="006E7ACA"/>
    <w:rsid w:val="006F365B"/>
    <w:rsid w:val="00704456"/>
    <w:rsid w:val="0071476C"/>
    <w:rsid w:val="00715EFB"/>
    <w:rsid w:val="00716C65"/>
    <w:rsid w:val="0071785E"/>
    <w:rsid w:val="00725907"/>
    <w:rsid w:val="00727007"/>
    <w:rsid w:val="007408C1"/>
    <w:rsid w:val="00741E0E"/>
    <w:rsid w:val="00752099"/>
    <w:rsid w:val="0076073B"/>
    <w:rsid w:val="0076561E"/>
    <w:rsid w:val="007657B8"/>
    <w:rsid w:val="007739E7"/>
    <w:rsid w:val="00780FA8"/>
    <w:rsid w:val="007910D0"/>
    <w:rsid w:val="007A0E59"/>
    <w:rsid w:val="007C1CE4"/>
    <w:rsid w:val="007D200D"/>
    <w:rsid w:val="007D26A6"/>
    <w:rsid w:val="007F4FA8"/>
    <w:rsid w:val="00802F77"/>
    <w:rsid w:val="00803636"/>
    <w:rsid w:val="00813787"/>
    <w:rsid w:val="008156EF"/>
    <w:rsid w:val="008478EC"/>
    <w:rsid w:val="0085287A"/>
    <w:rsid w:val="0085415F"/>
    <w:rsid w:val="00875ED8"/>
    <w:rsid w:val="008850BA"/>
    <w:rsid w:val="00887BB0"/>
    <w:rsid w:val="00890917"/>
    <w:rsid w:val="00896809"/>
    <w:rsid w:val="008A2B7E"/>
    <w:rsid w:val="008A5362"/>
    <w:rsid w:val="008A796A"/>
    <w:rsid w:val="008B38B6"/>
    <w:rsid w:val="008D7050"/>
    <w:rsid w:val="008D71BC"/>
    <w:rsid w:val="008E7EBD"/>
    <w:rsid w:val="009008D8"/>
    <w:rsid w:val="00900A5C"/>
    <w:rsid w:val="00901655"/>
    <w:rsid w:val="00902FF6"/>
    <w:rsid w:val="009059A5"/>
    <w:rsid w:val="00907F82"/>
    <w:rsid w:val="00911E03"/>
    <w:rsid w:val="00920E32"/>
    <w:rsid w:val="00923597"/>
    <w:rsid w:val="00925984"/>
    <w:rsid w:val="00931345"/>
    <w:rsid w:val="0093389B"/>
    <w:rsid w:val="00945D89"/>
    <w:rsid w:val="009500EE"/>
    <w:rsid w:val="00961E72"/>
    <w:rsid w:val="0096379F"/>
    <w:rsid w:val="009737B0"/>
    <w:rsid w:val="00975127"/>
    <w:rsid w:val="00976A4E"/>
    <w:rsid w:val="009857AC"/>
    <w:rsid w:val="00986AC8"/>
    <w:rsid w:val="00996DDF"/>
    <w:rsid w:val="009B011E"/>
    <w:rsid w:val="009B1ED7"/>
    <w:rsid w:val="009C2F85"/>
    <w:rsid w:val="009D1BE4"/>
    <w:rsid w:val="009D7294"/>
    <w:rsid w:val="009E4D17"/>
    <w:rsid w:val="009E553C"/>
    <w:rsid w:val="009F41A2"/>
    <w:rsid w:val="009F4974"/>
    <w:rsid w:val="00A12187"/>
    <w:rsid w:val="00A26802"/>
    <w:rsid w:val="00A342D6"/>
    <w:rsid w:val="00A50A4E"/>
    <w:rsid w:val="00A546F7"/>
    <w:rsid w:val="00A6569F"/>
    <w:rsid w:val="00A70E5B"/>
    <w:rsid w:val="00A9383E"/>
    <w:rsid w:val="00A95313"/>
    <w:rsid w:val="00A96680"/>
    <w:rsid w:val="00AA20B1"/>
    <w:rsid w:val="00AB6089"/>
    <w:rsid w:val="00AC0040"/>
    <w:rsid w:val="00AC4EFD"/>
    <w:rsid w:val="00AC7026"/>
    <w:rsid w:val="00AC712B"/>
    <w:rsid w:val="00AC7F3B"/>
    <w:rsid w:val="00AD07C4"/>
    <w:rsid w:val="00AD0A54"/>
    <w:rsid w:val="00AD43CE"/>
    <w:rsid w:val="00AD66D6"/>
    <w:rsid w:val="00AE0095"/>
    <w:rsid w:val="00AE23A0"/>
    <w:rsid w:val="00AE2AAA"/>
    <w:rsid w:val="00AE3E89"/>
    <w:rsid w:val="00AF55D5"/>
    <w:rsid w:val="00B04FDA"/>
    <w:rsid w:val="00B11207"/>
    <w:rsid w:val="00B16C77"/>
    <w:rsid w:val="00B202A4"/>
    <w:rsid w:val="00B20D11"/>
    <w:rsid w:val="00B40851"/>
    <w:rsid w:val="00B41C41"/>
    <w:rsid w:val="00B42469"/>
    <w:rsid w:val="00B4325C"/>
    <w:rsid w:val="00B4551B"/>
    <w:rsid w:val="00B47C52"/>
    <w:rsid w:val="00B52551"/>
    <w:rsid w:val="00B55093"/>
    <w:rsid w:val="00B64339"/>
    <w:rsid w:val="00B76C65"/>
    <w:rsid w:val="00B76F01"/>
    <w:rsid w:val="00B843E3"/>
    <w:rsid w:val="00B85A72"/>
    <w:rsid w:val="00B86870"/>
    <w:rsid w:val="00B93998"/>
    <w:rsid w:val="00B9718A"/>
    <w:rsid w:val="00BA0FB7"/>
    <w:rsid w:val="00BA3CC7"/>
    <w:rsid w:val="00BA5332"/>
    <w:rsid w:val="00BB2710"/>
    <w:rsid w:val="00BB5D6D"/>
    <w:rsid w:val="00BC6DAD"/>
    <w:rsid w:val="00BD4657"/>
    <w:rsid w:val="00BD6947"/>
    <w:rsid w:val="00BF2FA5"/>
    <w:rsid w:val="00BF585F"/>
    <w:rsid w:val="00C11737"/>
    <w:rsid w:val="00C27182"/>
    <w:rsid w:val="00C27281"/>
    <w:rsid w:val="00C5150D"/>
    <w:rsid w:val="00C5301E"/>
    <w:rsid w:val="00C54405"/>
    <w:rsid w:val="00C578FE"/>
    <w:rsid w:val="00C607EF"/>
    <w:rsid w:val="00C627B1"/>
    <w:rsid w:val="00C62C0E"/>
    <w:rsid w:val="00C6710D"/>
    <w:rsid w:val="00C72A17"/>
    <w:rsid w:val="00C73B29"/>
    <w:rsid w:val="00C852B8"/>
    <w:rsid w:val="00CA2B84"/>
    <w:rsid w:val="00CB1014"/>
    <w:rsid w:val="00CB74E7"/>
    <w:rsid w:val="00CD2AA9"/>
    <w:rsid w:val="00CD31D4"/>
    <w:rsid w:val="00CE66A1"/>
    <w:rsid w:val="00CF6281"/>
    <w:rsid w:val="00CF7BB8"/>
    <w:rsid w:val="00D009BF"/>
    <w:rsid w:val="00D03970"/>
    <w:rsid w:val="00D0719A"/>
    <w:rsid w:val="00D2218F"/>
    <w:rsid w:val="00D302DE"/>
    <w:rsid w:val="00D3197E"/>
    <w:rsid w:val="00D47E49"/>
    <w:rsid w:val="00D5254E"/>
    <w:rsid w:val="00D618DC"/>
    <w:rsid w:val="00D62686"/>
    <w:rsid w:val="00D73541"/>
    <w:rsid w:val="00D73DBF"/>
    <w:rsid w:val="00D75BE4"/>
    <w:rsid w:val="00D77EB9"/>
    <w:rsid w:val="00D84A64"/>
    <w:rsid w:val="00D870C0"/>
    <w:rsid w:val="00DB2E3B"/>
    <w:rsid w:val="00DC10FC"/>
    <w:rsid w:val="00DC2182"/>
    <w:rsid w:val="00DF0ADC"/>
    <w:rsid w:val="00DF4D03"/>
    <w:rsid w:val="00DF56BB"/>
    <w:rsid w:val="00E0464C"/>
    <w:rsid w:val="00E13067"/>
    <w:rsid w:val="00E24205"/>
    <w:rsid w:val="00E34A39"/>
    <w:rsid w:val="00E472AF"/>
    <w:rsid w:val="00E517FF"/>
    <w:rsid w:val="00E52518"/>
    <w:rsid w:val="00E60B5D"/>
    <w:rsid w:val="00E67DAB"/>
    <w:rsid w:val="00E72841"/>
    <w:rsid w:val="00E73170"/>
    <w:rsid w:val="00E7326A"/>
    <w:rsid w:val="00E74B20"/>
    <w:rsid w:val="00E75BD3"/>
    <w:rsid w:val="00E84A1F"/>
    <w:rsid w:val="00EA062F"/>
    <w:rsid w:val="00EA0647"/>
    <w:rsid w:val="00EB47B2"/>
    <w:rsid w:val="00EB62E7"/>
    <w:rsid w:val="00EC4ACD"/>
    <w:rsid w:val="00EC7DE3"/>
    <w:rsid w:val="00ED11AF"/>
    <w:rsid w:val="00ED3604"/>
    <w:rsid w:val="00ED363D"/>
    <w:rsid w:val="00EE3AC8"/>
    <w:rsid w:val="00F100CC"/>
    <w:rsid w:val="00F2022D"/>
    <w:rsid w:val="00F37324"/>
    <w:rsid w:val="00F377A4"/>
    <w:rsid w:val="00F54B01"/>
    <w:rsid w:val="00F64D07"/>
    <w:rsid w:val="00F8440F"/>
    <w:rsid w:val="00F92DC3"/>
    <w:rsid w:val="00F9359B"/>
    <w:rsid w:val="00FA340A"/>
    <w:rsid w:val="00FA3594"/>
    <w:rsid w:val="00FA7E3F"/>
    <w:rsid w:val="00FB014C"/>
    <w:rsid w:val="00FB70C5"/>
    <w:rsid w:val="00FD107C"/>
    <w:rsid w:val="00FE7FBF"/>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CCE01"/>
  <w15:chartTrackingRefBased/>
  <w15:docId w15:val="{014D36C0-D1A4-452A-9086-055B2FEA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E517FF"/>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E517FF"/>
    <w:rPr>
      <w:color w:val="605E5C"/>
      <w:shd w:val="clear" w:color="auto" w:fill="E1DFDD"/>
    </w:rPr>
  </w:style>
  <w:style w:type="character" w:styleId="GevolgdeHyperlink">
    <w:name w:val="FollowedHyperlink"/>
    <w:basedOn w:val="Standaardalinea-lettertype"/>
    <w:uiPriority w:val="99"/>
    <w:semiHidden/>
    <w:unhideWhenUsed/>
    <w:rsid w:val="00E517FF"/>
    <w:rPr>
      <w:color w:val="2F5496" w:themeColor="accent1" w:themeShade="BF"/>
      <w:u w:val="none"/>
    </w:rPr>
  </w:style>
  <w:style w:type="paragraph" w:styleId="Kopvaninhoudsopgave">
    <w:name w:val="TOC Heading"/>
    <w:basedOn w:val="Kop1"/>
    <w:next w:val="Standaard"/>
    <w:uiPriority w:val="39"/>
    <w:unhideWhenUsed/>
    <w:qFormat/>
    <w:rsid w:val="00A546F7"/>
    <w:pPr>
      <w:outlineLvl w:val="9"/>
    </w:pPr>
    <w:rPr>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sites.google.com/view/rijnijssel-ao/sjablonen/25187/kerntaak-1-k1/werkproces-1-3?authuser=0"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image" Target="media/image12.png"/><Relationship Id="rId32" Type="http://schemas.openxmlformats.org/officeDocument/2006/relationships/hyperlink" Target="https://sites.google.com/view/rijnijssel-ao/sjablonen/25187/algemeen?authuser=0"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sites.google.com/view/rijnijssel-ao/sjablonen/25187/kerntaak-1-k1/werkproces-1-3?authuser=0"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lle\Downloads\B1K1W3_FO_Functioneel%20Ontwerp%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08DC8D6224F8F9D59F7FBE02B749A"/>
        <w:category>
          <w:name w:val="Algemeen"/>
          <w:gallery w:val="placeholder"/>
        </w:category>
        <w:types>
          <w:type w:val="bbPlcHdr"/>
        </w:types>
        <w:behaviors>
          <w:behavior w:val="content"/>
        </w:behaviors>
        <w:guid w:val="{08371198-7BF7-46D1-B8C7-1031573A0B11}"/>
      </w:docPartPr>
      <w:docPartBody>
        <w:p w:rsidR="00F25884" w:rsidRDefault="00694F48">
          <w:pPr>
            <w:pStyle w:val="ED808DC8D6224F8F9D59F7FBE02B749A"/>
          </w:pPr>
          <w:r w:rsidRPr="00F16661">
            <w:rPr>
              <w:rStyle w:val="Tekstvantijdelijkeaanduiding"/>
            </w:rPr>
            <w:t>Click or tap here to enter text.</w:t>
          </w:r>
        </w:p>
      </w:docPartBody>
    </w:docPart>
    <w:docPart>
      <w:docPartPr>
        <w:name w:val="F3A3EF7C1A8E4A8386B50AF99858E58A"/>
        <w:category>
          <w:name w:val="Algemeen"/>
          <w:gallery w:val="placeholder"/>
        </w:category>
        <w:types>
          <w:type w:val="bbPlcHdr"/>
        </w:types>
        <w:behaviors>
          <w:behavior w:val="content"/>
        </w:behaviors>
        <w:guid w:val="{931F5A3D-31F1-49F6-B378-6FFA01BEB7AB}"/>
      </w:docPartPr>
      <w:docPartBody>
        <w:p w:rsidR="00F25884" w:rsidRDefault="00694F48">
          <w:pPr>
            <w:pStyle w:val="F3A3EF7C1A8E4A8386B50AF99858E58A"/>
          </w:pPr>
          <w:r w:rsidRPr="0093389B">
            <w:rPr>
              <w:rStyle w:val="Tekstvantijdelijkeaanduiding"/>
              <w:lang w:val="en-US"/>
            </w:rPr>
            <w:t>Click or tap here to enter text.</w:t>
          </w:r>
        </w:p>
      </w:docPartBody>
    </w:docPart>
    <w:docPart>
      <w:docPartPr>
        <w:name w:val="188ADCA4E2B34C1988918CEAFBA467BF"/>
        <w:category>
          <w:name w:val="Algemeen"/>
          <w:gallery w:val="placeholder"/>
        </w:category>
        <w:types>
          <w:type w:val="bbPlcHdr"/>
        </w:types>
        <w:behaviors>
          <w:behavior w:val="content"/>
        </w:behaviors>
        <w:guid w:val="{2BE82A5E-2B7D-4B6F-929D-4A5D2117B8F4}"/>
      </w:docPartPr>
      <w:docPartBody>
        <w:p w:rsidR="00F25884" w:rsidRDefault="00694F48">
          <w:pPr>
            <w:pStyle w:val="188ADCA4E2B34C1988918CEAFBA467BF"/>
          </w:pPr>
          <w:r w:rsidRPr="0093389B">
            <w:rPr>
              <w:rStyle w:val="Tekstvantijdelijkeaanduiding"/>
              <w:lang w:val="en-US"/>
            </w:rPr>
            <w:t>Click or tap here to enter text.</w:t>
          </w:r>
        </w:p>
      </w:docPartBody>
    </w:docPart>
    <w:docPart>
      <w:docPartPr>
        <w:name w:val="9CB5B78684284981ACDD10FBEB958086"/>
        <w:category>
          <w:name w:val="Algemeen"/>
          <w:gallery w:val="placeholder"/>
        </w:category>
        <w:types>
          <w:type w:val="bbPlcHdr"/>
        </w:types>
        <w:behaviors>
          <w:behavior w:val="content"/>
        </w:behaviors>
        <w:guid w:val="{E7C06CD0-734B-45E6-875C-F8CEF7FB5709}"/>
      </w:docPartPr>
      <w:docPartBody>
        <w:p w:rsidR="00F25884" w:rsidRDefault="00694F48">
          <w:pPr>
            <w:pStyle w:val="9CB5B78684284981ACDD10FBEB958086"/>
          </w:pPr>
          <w:r w:rsidRPr="0093389B">
            <w:rPr>
              <w:rStyle w:val="Tekstvantijdelijkeaanduiding"/>
              <w:lang w:val="en-US"/>
            </w:rPr>
            <w:t>Click or tap here to enter text.</w:t>
          </w:r>
        </w:p>
      </w:docPartBody>
    </w:docPart>
    <w:docPart>
      <w:docPartPr>
        <w:name w:val="A84885048E0542E1A77BF3B5FAEE5E5D"/>
        <w:category>
          <w:name w:val="Algemeen"/>
          <w:gallery w:val="placeholder"/>
        </w:category>
        <w:types>
          <w:type w:val="bbPlcHdr"/>
        </w:types>
        <w:behaviors>
          <w:behavior w:val="content"/>
        </w:behaviors>
        <w:guid w:val="{A065D150-415F-487C-9F44-78B28E822090}"/>
      </w:docPartPr>
      <w:docPartBody>
        <w:p w:rsidR="00F25884" w:rsidRDefault="00694F48">
          <w:pPr>
            <w:pStyle w:val="A84885048E0542E1A77BF3B5FAEE5E5D"/>
          </w:pPr>
          <w:r w:rsidRPr="0093389B">
            <w:rPr>
              <w:rStyle w:val="Tekstvantijdelijkeaanduiding"/>
              <w:lang w:val="en-US"/>
            </w:rPr>
            <w:t>Click or tap here to enter text.</w:t>
          </w:r>
        </w:p>
      </w:docPartBody>
    </w:docPart>
    <w:docPart>
      <w:docPartPr>
        <w:name w:val="00AB41D5FAAA4B12904A66CE0F80BBE8"/>
        <w:category>
          <w:name w:val="Algemeen"/>
          <w:gallery w:val="placeholder"/>
        </w:category>
        <w:types>
          <w:type w:val="bbPlcHdr"/>
        </w:types>
        <w:behaviors>
          <w:behavior w:val="content"/>
        </w:behaviors>
        <w:guid w:val="{E8682C39-6EE1-460E-82B7-AAC47C7C516A}"/>
      </w:docPartPr>
      <w:docPartBody>
        <w:p w:rsidR="00F25884" w:rsidRDefault="00694F48">
          <w:pPr>
            <w:pStyle w:val="00AB41D5FAAA4B12904A66CE0F80BBE8"/>
          </w:pPr>
          <w:r w:rsidRPr="00570CA5">
            <w:rPr>
              <w:rStyle w:val="Tekstvantijdelijkeaanduiding"/>
            </w:rPr>
            <w:t>Click or tap here to enter text.</w:t>
          </w:r>
        </w:p>
      </w:docPartBody>
    </w:docPart>
    <w:docPart>
      <w:docPartPr>
        <w:name w:val="EADDE8CBB47747C68DAAB30C7DB5ABBA"/>
        <w:category>
          <w:name w:val="Algemeen"/>
          <w:gallery w:val="placeholder"/>
        </w:category>
        <w:types>
          <w:type w:val="bbPlcHdr"/>
        </w:types>
        <w:behaviors>
          <w:behavior w:val="content"/>
        </w:behaviors>
        <w:guid w:val="{67924E6C-9638-4210-892E-7C6762E084D1}"/>
      </w:docPartPr>
      <w:docPartBody>
        <w:p w:rsidR="00F25884" w:rsidRDefault="0039385B" w:rsidP="0039385B">
          <w:pPr>
            <w:pStyle w:val="EADDE8CBB47747C68DAAB30C7DB5ABBA"/>
          </w:pPr>
          <w:r w:rsidRPr="0093389B">
            <w:rPr>
              <w:rStyle w:val="Tekstvantijdelijkeaanduiding"/>
              <w:lang w:val="en-US"/>
            </w:rPr>
            <w:t>Click or tap here to enter text.</w:t>
          </w:r>
        </w:p>
      </w:docPartBody>
    </w:docPart>
    <w:docPart>
      <w:docPartPr>
        <w:name w:val="E58AA5973AF443B4A7659139F0755258"/>
        <w:category>
          <w:name w:val="Algemeen"/>
          <w:gallery w:val="placeholder"/>
        </w:category>
        <w:types>
          <w:type w:val="bbPlcHdr"/>
        </w:types>
        <w:behaviors>
          <w:behavior w:val="content"/>
        </w:behaviors>
        <w:guid w:val="{031C49B4-47A5-402A-9D7B-C1FA10472A31}"/>
      </w:docPartPr>
      <w:docPartBody>
        <w:p w:rsidR="00F25884" w:rsidRDefault="0039385B" w:rsidP="0039385B">
          <w:pPr>
            <w:pStyle w:val="E58AA5973AF443B4A7659139F0755258"/>
          </w:pPr>
          <w:r w:rsidRPr="0093389B">
            <w:rPr>
              <w:rStyle w:val="Tekstvantijdelijkeaanduiding"/>
              <w:lang w:val="en-US"/>
            </w:rPr>
            <w:t>Click or tap here to enter text.</w:t>
          </w:r>
        </w:p>
      </w:docPartBody>
    </w:docPart>
    <w:docPart>
      <w:docPartPr>
        <w:name w:val="E3EE7878A0514CE78DCB1A6CBF035D3A"/>
        <w:category>
          <w:name w:val="Algemeen"/>
          <w:gallery w:val="placeholder"/>
        </w:category>
        <w:types>
          <w:type w:val="bbPlcHdr"/>
        </w:types>
        <w:behaviors>
          <w:behavior w:val="content"/>
        </w:behaviors>
        <w:guid w:val="{316B80FB-C7CC-4F6D-A319-91330761934A}"/>
      </w:docPartPr>
      <w:docPartBody>
        <w:p w:rsidR="00F25884" w:rsidRDefault="0039385B" w:rsidP="0039385B">
          <w:pPr>
            <w:pStyle w:val="E3EE7878A0514CE78DCB1A6CBF035D3A"/>
          </w:pPr>
          <w:r w:rsidRPr="0093389B">
            <w:rPr>
              <w:rStyle w:val="Tekstvantijdelijkeaanduiding"/>
              <w:lang w:val="en-US"/>
            </w:rPr>
            <w:t>Click or tap here to enter text.</w:t>
          </w:r>
        </w:p>
      </w:docPartBody>
    </w:docPart>
    <w:docPart>
      <w:docPartPr>
        <w:name w:val="8D622A35152A4D6DBC32A3651AC9C5B1"/>
        <w:category>
          <w:name w:val="Algemeen"/>
          <w:gallery w:val="placeholder"/>
        </w:category>
        <w:types>
          <w:type w:val="bbPlcHdr"/>
        </w:types>
        <w:behaviors>
          <w:behavior w:val="content"/>
        </w:behaviors>
        <w:guid w:val="{9BD902FA-ECD8-4438-88E2-B0EA98443699}"/>
      </w:docPartPr>
      <w:docPartBody>
        <w:p w:rsidR="00F25884" w:rsidRDefault="0039385B" w:rsidP="0039385B">
          <w:pPr>
            <w:pStyle w:val="8D622A35152A4D6DBC32A3651AC9C5B1"/>
          </w:pPr>
          <w:r w:rsidRPr="0093389B">
            <w:rPr>
              <w:rStyle w:val="Tekstvantijdelijkeaanduiding"/>
              <w:lang w:val="en-US"/>
            </w:rPr>
            <w:t>Click or tap here to enter text.</w:t>
          </w:r>
        </w:p>
      </w:docPartBody>
    </w:docPart>
    <w:docPart>
      <w:docPartPr>
        <w:name w:val="C2DBDB23E97748D1A0B4CEF0A6302699"/>
        <w:category>
          <w:name w:val="Algemeen"/>
          <w:gallery w:val="placeholder"/>
        </w:category>
        <w:types>
          <w:type w:val="bbPlcHdr"/>
        </w:types>
        <w:behaviors>
          <w:behavior w:val="content"/>
        </w:behaviors>
        <w:guid w:val="{7D53990E-34A9-4A45-B854-03A97AFFE5F6}"/>
      </w:docPartPr>
      <w:docPartBody>
        <w:p w:rsidR="00F25884" w:rsidRDefault="0039385B" w:rsidP="0039385B">
          <w:pPr>
            <w:pStyle w:val="C2DBDB23E97748D1A0B4CEF0A6302699"/>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5B"/>
    <w:rsid w:val="000E131D"/>
    <w:rsid w:val="000F7FC7"/>
    <w:rsid w:val="00110ACD"/>
    <w:rsid w:val="00265D7F"/>
    <w:rsid w:val="002A2321"/>
    <w:rsid w:val="00382777"/>
    <w:rsid w:val="0039385B"/>
    <w:rsid w:val="0040012E"/>
    <w:rsid w:val="00506E70"/>
    <w:rsid w:val="00694F48"/>
    <w:rsid w:val="007F47F3"/>
    <w:rsid w:val="008F2300"/>
    <w:rsid w:val="00A5282F"/>
    <w:rsid w:val="00B828A1"/>
    <w:rsid w:val="00BF692D"/>
    <w:rsid w:val="00BF6BEE"/>
    <w:rsid w:val="00C14F7E"/>
    <w:rsid w:val="00C84850"/>
    <w:rsid w:val="00CC7F64"/>
    <w:rsid w:val="00DB48EF"/>
    <w:rsid w:val="00DC2EFB"/>
    <w:rsid w:val="00EC70F6"/>
    <w:rsid w:val="00ED6438"/>
    <w:rsid w:val="00F01960"/>
    <w:rsid w:val="00F24F08"/>
    <w:rsid w:val="00F25884"/>
    <w:rsid w:val="00FB40C9"/>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9385B"/>
    <w:rPr>
      <w:color w:val="808080"/>
    </w:rPr>
  </w:style>
  <w:style w:type="paragraph" w:customStyle="1" w:styleId="ED808DC8D6224F8F9D59F7FBE02B749A">
    <w:name w:val="ED808DC8D6224F8F9D59F7FBE02B749A"/>
  </w:style>
  <w:style w:type="paragraph" w:customStyle="1" w:styleId="F3A3EF7C1A8E4A8386B50AF99858E58A">
    <w:name w:val="F3A3EF7C1A8E4A8386B50AF99858E58A"/>
  </w:style>
  <w:style w:type="paragraph" w:customStyle="1" w:styleId="188ADCA4E2B34C1988918CEAFBA467BF">
    <w:name w:val="188ADCA4E2B34C1988918CEAFBA467BF"/>
  </w:style>
  <w:style w:type="paragraph" w:customStyle="1" w:styleId="9CB5B78684284981ACDD10FBEB958086">
    <w:name w:val="9CB5B78684284981ACDD10FBEB958086"/>
  </w:style>
  <w:style w:type="paragraph" w:customStyle="1" w:styleId="A84885048E0542E1A77BF3B5FAEE5E5D">
    <w:name w:val="A84885048E0542E1A77BF3B5FAEE5E5D"/>
  </w:style>
  <w:style w:type="paragraph" w:customStyle="1" w:styleId="00AB41D5FAAA4B12904A66CE0F80BBE8">
    <w:name w:val="00AB41D5FAAA4B12904A66CE0F80BBE8"/>
  </w:style>
  <w:style w:type="paragraph" w:customStyle="1" w:styleId="EADDE8CBB47747C68DAAB30C7DB5ABBA">
    <w:name w:val="EADDE8CBB47747C68DAAB30C7DB5ABBA"/>
    <w:rsid w:val="0039385B"/>
  </w:style>
  <w:style w:type="paragraph" w:customStyle="1" w:styleId="E58AA5973AF443B4A7659139F0755258">
    <w:name w:val="E58AA5973AF443B4A7659139F0755258"/>
    <w:rsid w:val="0039385B"/>
  </w:style>
  <w:style w:type="paragraph" w:customStyle="1" w:styleId="E3EE7878A0514CE78DCB1A6CBF035D3A">
    <w:name w:val="E3EE7878A0514CE78DCB1A6CBF035D3A"/>
    <w:rsid w:val="0039385B"/>
  </w:style>
  <w:style w:type="paragraph" w:customStyle="1" w:styleId="8D622A35152A4D6DBC32A3651AC9C5B1">
    <w:name w:val="8D622A35152A4D6DBC32A3651AC9C5B1"/>
    <w:rsid w:val="0039385B"/>
  </w:style>
  <w:style w:type="paragraph" w:customStyle="1" w:styleId="C2DBDB23E97748D1A0B4CEF0A6302699">
    <w:name w:val="C2DBDB23E97748D1A0B4CEF0A6302699"/>
    <w:rsid w:val="003938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customXml/itemProps4.xml><?xml version="1.0" encoding="utf-8"?>
<ds:datastoreItem xmlns:ds="http://schemas.openxmlformats.org/officeDocument/2006/customXml" ds:itemID="{E1E59464-3DDE-4FE8-9C4E-2419A18EE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B1K1W3_FO_Functioneel Ontwerp (2).dotx</Template>
  <TotalTime>2546</TotalTime>
  <Pages>26</Pages>
  <Words>2194</Words>
  <Characters>12068</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Muller</dc:creator>
  <cp:keywords/>
  <dc:description/>
  <cp:lastModifiedBy>Dion Muller</cp:lastModifiedBy>
  <cp:revision>162</cp:revision>
  <cp:lastPrinted>2018-09-01T10:46:00Z</cp:lastPrinted>
  <dcterms:created xsi:type="dcterms:W3CDTF">2021-02-25T22:48:00Z</dcterms:created>
  <dcterms:modified xsi:type="dcterms:W3CDTF">2021-10-12T10:22:00Z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